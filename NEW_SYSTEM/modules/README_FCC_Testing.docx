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B3305" w14:textId="77777777" w:rsidR="002E53F5" w:rsidRPr="007933E1" w:rsidRDefault="002E53F5" w:rsidP="00597FBD">
      <w:pPr>
        <w:pStyle w:val="NoSpacing"/>
      </w:pPr>
    </w:p>
    <w:sdt>
      <w:sdtPr>
        <w:rPr>
          <w:b/>
          <w:bCs/>
          <w:smallCaps/>
        </w:rPr>
        <w:id w:val="643248334"/>
        <w:docPartObj>
          <w:docPartGallery w:val="Table of Contents"/>
          <w:docPartUnique/>
        </w:docPartObj>
      </w:sdtPr>
      <w:sdtEndPr>
        <w:rPr>
          <w:b w:val="0"/>
          <w:bCs w:val="0"/>
          <w:smallCaps w:val="0"/>
          <w:noProof/>
        </w:rPr>
      </w:sdtEndPr>
      <w:sdtContent>
        <w:p w14:paraId="772B3306" w14:textId="77777777" w:rsidR="002E53F5" w:rsidRDefault="002E53F5" w:rsidP="007933E1">
          <w:r>
            <w:t>Contents</w:t>
          </w:r>
        </w:p>
        <w:p w14:paraId="44BFF25C" w14:textId="77777777" w:rsidR="00B47DEC" w:rsidRDefault="007933E1">
          <w:pPr>
            <w:pStyle w:val="TOC1"/>
            <w:tabs>
              <w:tab w:val="left" w:pos="440"/>
              <w:tab w:val="right" w:leader="dot" w:pos="9350"/>
            </w:tabs>
            <w:rPr>
              <w:noProof/>
              <w:lang w:eastAsia="en-US"/>
            </w:rPr>
          </w:pPr>
          <w:r>
            <w:fldChar w:fldCharType="begin"/>
          </w:r>
          <w:r>
            <w:instrText xml:space="preserve"> TOC \o "1-2" \h \z \u </w:instrText>
          </w:r>
          <w:r>
            <w:fldChar w:fldCharType="separate"/>
          </w:r>
          <w:hyperlink w:anchor="_Toc442176431" w:history="1">
            <w:r w:rsidR="00B47DEC" w:rsidRPr="002A7685">
              <w:rPr>
                <w:rStyle w:val="Hyperlink"/>
                <w:noProof/>
              </w:rPr>
              <w:t>1</w:t>
            </w:r>
            <w:r w:rsidR="00B47DEC">
              <w:rPr>
                <w:noProof/>
                <w:lang w:eastAsia="en-US"/>
              </w:rPr>
              <w:tab/>
            </w:r>
            <w:r w:rsidR="00B47DEC" w:rsidRPr="002A7685">
              <w:rPr>
                <w:rStyle w:val="Hyperlink"/>
                <w:noProof/>
              </w:rPr>
              <w:t>Introduction</w:t>
            </w:r>
            <w:r w:rsidR="00B47DEC">
              <w:rPr>
                <w:noProof/>
                <w:webHidden/>
              </w:rPr>
              <w:tab/>
            </w:r>
            <w:r w:rsidR="00B47DEC">
              <w:rPr>
                <w:noProof/>
                <w:webHidden/>
              </w:rPr>
              <w:fldChar w:fldCharType="begin"/>
            </w:r>
            <w:r w:rsidR="00B47DEC">
              <w:rPr>
                <w:noProof/>
                <w:webHidden/>
              </w:rPr>
              <w:instrText xml:space="preserve"> PAGEREF _Toc442176431 \h </w:instrText>
            </w:r>
            <w:r w:rsidR="00B47DEC">
              <w:rPr>
                <w:noProof/>
                <w:webHidden/>
              </w:rPr>
            </w:r>
            <w:r w:rsidR="00B47DEC">
              <w:rPr>
                <w:noProof/>
                <w:webHidden/>
              </w:rPr>
              <w:fldChar w:fldCharType="separate"/>
            </w:r>
            <w:r w:rsidR="00524C83">
              <w:rPr>
                <w:noProof/>
                <w:webHidden/>
              </w:rPr>
              <w:t>1</w:t>
            </w:r>
            <w:r w:rsidR="00B47DEC">
              <w:rPr>
                <w:noProof/>
                <w:webHidden/>
              </w:rPr>
              <w:fldChar w:fldCharType="end"/>
            </w:r>
          </w:hyperlink>
        </w:p>
        <w:p w14:paraId="12C19A74" w14:textId="77777777" w:rsidR="00B47DEC" w:rsidRDefault="00DB704C">
          <w:pPr>
            <w:pStyle w:val="TOC2"/>
            <w:tabs>
              <w:tab w:val="left" w:pos="880"/>
              <w:tab w:val="right" w:leader="dot" w:pos="9350"/>
            </w:tabs>
            <w:rPr>
              <w:noProof/>
              <w:lang w:eastAsia="en-US"/>
            </w:rPr>
          </w:pPr>
          <w:hyperlink w:anchor="_Toc442176432" w:history="1">
            <w:r w:rsidR="00B47DEC" w:rsidRPr="002A7685">
              <w:rPr>
                <w:rStyle w:val="Hyperlink"/>
                <w:noProof/>
              </w:rPr>
              <w:t>1.1</w:t>
            </w:r>
            <w:r w:rsidR="00B47DEC">
              <w:rPr>
                <w:noProof/>
                <w:lang w:eastAsia="en-US"/>
              </w:rPr>
              <w:tab/>
            </w:r>
            <w:r w:rsidR="00B47DEC" w:rsidRPr="002A7685">
              <w:rPr>
                <w:rStyle w:val="Hyperlink"/>
                <w:noProof/>
              </w:rPr>
              <w:t>Contact Info</w:t>
            </w:r>
            <w:r w:rsidR="00B47DEC">
              <w:rPr>
                <w:noProof/>
                <w:webHidden/>
              </w:rPr>
              <w:tab/>
            </w:r>
            <w:r w:rsidR="00B47DEC">
              <w:rPr>
                <w:noProof/>
                <w:webHidden/>
              </w:rPr>
              <w:fldChar w:fldCharType="begin"/>
            </w:r>
            <w:r w:rsidR="00B47DEC">
              <w:rPr>
                <w:noProof/>
                <w:webHidden/>
              </w:rPr>
              <w:instrText xml:space="preserve"> PAGEREF _Toc442176432 \h </w:instrText>
            </w:r>
            <w:r w:rsidR="00B47DEC">
              <w:rPr>
                <w:noProof/>
                <w:webHidden/>
              </w:rPr>
            </w:r>
            <w:r w:rsidR="00B47DEC">
              <w:rPr>
                <w:noProof/>
                <w:webHidden/>
              </w:rPr>
              <w:fldChar w:fldCharType="separate"/>
            </w:r>
            <w:r w:rsidR="00524C83">
              <w:rPr>
                <w:noProof/>
                <w:webHidden/>
              </w:rPr>
              <w:t>1</w:t>
            </w:r>
            <w:r w:rsidR="00B47DEC">
              <w:rPr>
                <w:noProof/>
                <w:webHidden/>
              </w:rPr>
              <w:fldChar w:fldCharType="end"/>
            </w:r>
          </w:hyperlink>
        </w:p>
        <w:p w14:paraId="284EFE41" w14:textId="77777777" w:rsidR="00B47DEC" w:rsidRDefault="00DB704C">
          <w:pPr>
            <w:pStyle w:val="TOC1"/>
            <w:tabs>
              <w:tab w:val="left" w:pos="440"/>
              <w:tab w:val="right" w:leader="dot" w:pos="9350"/>
            </w:tabs>
            <w:rPr>
              <w:noProof/>
              <w:lang w:eastAsia="en-US"/>
            </w:rPr>
          </w:pPr>
          <w:hyperlink w:anchor="_Toc442176433" w:history="1">
            <w:r w:rsidR="00B47DEC" w:rsidRPr="002A7685">
              <w:rPr>
                <w:rStyle w:val="Hyperlink"/>
                <w:noProof/>
              </w:rPr>
              <w:t>2</w:t>
            </w:r>
            <w:r w:rsidR="00B47DEC">
              <w:rPr>
                <w:noProof/>
                <w:lang w:eastAsia="en-US"/>
              </w:rPr>
              <w:tab/>
            </w:r>
            <w:r w:rsidR="00B47DEC" w:rsidRPr="002A7685">
              <w:rPr>
                <w:rStyle w:val="Hyperlink"/>
                <w:noProof/>
              </w:rPr>
              <w:t>Setup</w:t>
            </w:r>
            <w:r w:rsidR="00B47DEC">
              <w:rPr>
                <w:noProof/>
                <w:webHidden/>
              </w:rPr>
              <w:tab/>
            </w:r>
            <w:r w:rsidR="00B47DEC">
              <w:rPr>
                <w:noProof/>
                <w:webHidden/>
              </w:rPr>
              <w:fldChar w:fldCharType="begin"/>
            </w:r>
            <w:r w:rsidR="00B47DEC">
              <w:rPr>
                <w:noProof/>
                <w:webHidden/>
              </w:rPr>
              <w:instrText xml:space="preserve"> PAGEREF _Toc442176433 \h </w:instrText>
            </w:r>
            <w:r w:rsidR="00B47DEC">
              <w:rPr>
                <w:noProof/>
                <w:webHidden/>
              </w:rPr>
            </w:r>
            <w:r w:rsidR="00B47DEC">
              <w:rPr>
                <w:noProof/>
                <w:webHidden/>
              </w:rPr>
              <w:fldChar w:fldCharType="separate"/>
            </w:r>
            <w:r w:rsidR="00524C83">
              <w:rPr>
                <w:noProof/>
                <w:webHidden/>
              </w:rPr>
              <w:t>1</w:t>
            </w:r>
            <w:r w:rsidR="00B47DEC">
              <w:rPr>
                <w:noProof/>
                <w:webHidden/>
              </w:rPr>
              <w:fldChar w:fldCharType="end"/>
            </w:r>
          </w:hyperlink>
        </w:p>
        <w:p w14:paraId="797CBA3C" w14:textId="77777777" w:rsidR="00B47DEC" w:rsidRDefault="00DB704C">
          <w:pPr>
            <w:pStyle w:val="TOC2"/>
            <w:tabs>
              <w:tab w:val="left" w:pos="880"/>
              <w:tab w:val="right" w:leader="dot" w:pos="9350"/>
            </w:tabs>
            <w:rPr>
              <w:noProof/>
              <w:lang w:eastAsia="en-US"/>
            </w:rPr>
          </w:pPr>
          <w:hyperlink w:anchor="_Toc442176434" w:history="1">
            <w:r w:rsidR="00B47DEC" w:rsidRPr="002A7685">
              <w:rPr>
                <w:rStyle w:val="Hyperlink"/>
                <w:noProof/>
              </w:rPr>
              <w:t>2.1</w:t>
            </w:r>
            <w:r w:rsidR="00B47DEC">
              <w:rPr>
                <w:noProof/>
                <w:lang w:eastAsia="en-US"/>
              </w:rPr>
              <w:tab/>
            </w:r>
            <w:r w:rsidR="00B47DEC" w:rsidRPr="002A7685">
              <w:rPr>
                <w:rStyle w:val="Hyperlink"/>
                <w:noProof/>
              </w:rPr>
              <w:t>Laptop connections and Tools:</w:t>
            </w:r>
            <w:r w:rsidR="00B47DEC">
              <w:rPr>
                <w:noProof/>
                <w:webHidden/>
              </w:rPr>
              <w:tab/>
            </w:r>
            <w:r w:rsidR="00B47DEC">
              <w:rPr>
                <w:noProof/>
                <w:webHidden/>
              </w:rPr>
              <w:fldChar w:fldCharType="begin"/>
            </w:r>
            <w:r w:rsidR="00B47DEC">
              <w:rPr>
                <w:noProof/>
                <w:webHidden/>
              </w:rPr>
              <w:instrText xml:space="preserve"> PAGEREF _Toc442176434 \h </w:instrText>
            </w:r>
            <w:r w:rsidR="00B47DEC">
              <w:rPr>
                <w:noProof/>
                <w:webHidden/>
              </w:rPr>
            </w:r>
            <w:r w:rsidR="00B47DEC">
              <w:rPr>
                <w:noProof/>
                <w:webHidden/>
              </w:rPr>
              <w:fldChar w:fldCharType="separate"/>
            </w:r>
            <w:r w:rsidR="00524C83">
              <w:rPr>
                <w:noProof/>
                <w:webHidden/>
              </w:rPr>
              <w:t>1</w:t>
            </w:r>
            <w:r w:rsidR="00B47DEC">
              <w:rPr>
                <w:noProof/>
                <w:webHidden/>
              </w:rPr>
              <w:fldChar w:fldCharType="end"/>
            </w:r>
          </w:hyperlink>
        </w:p>
        <w:p w14:paraId="41017999" w14:textId="77777777" w:rsidR="00B47DEC" w:rsidRDefault="00DB704C">
          <w:pPr>
            <w:pStyle w:val="TOC2"/>
            <w:tabs>
              <w:tab w:val="left" w:pos="880"/>
              <w:tab w:val="right" w:leader="dot" w:pos="9350"/>
            </w:tabs>
            <w:rPr>
              <w:noProof/>
              <w:lang w:eastAsia="en-US"/>
            </w:rPr>
          </w:pPr>
          <w:hyperlink w:anchor="_Toc442176435" w:history="1">
            <w:r w:rsidR="00B47DEC" w:rsidRPr="002A7685">
              <w:rPr>
                <w:rStyle w:val="Hyperlink"/>
                <w:noProof/>
              </w:rPr>
              <w:t>2.2</w:t>
            </w:r>
            <w:r w:rsidR="00B47DEC">
              <w:rPr>
                <w:noProof/>
                <w:lang w:eastAsia="en-US"/>
              </w:rPr>
              <w:tab/>
            </w:r>
            <w:r w:rsidR="00B47DEC" w:rsidRPr="002A7685">
              <w:rPr>
                <w:rStyle w:val="Hyperlink"/>
                <w:noProof/>
              </w:rPr>
              <w:t>Test Order</w:t>
            </w:r>
            <w:r w:rsidR="00B47DEC">
              <w:rPr>
                <w:noProof/>
                <w:webHidden/>
              </w:rPr>
              <w:tab/>
            </w:r>
            <w:r w:rsidR="00B47DEC">
              <w:rPr>
                <w:noProof/>
                <w:webHidden/>
              </w:rPr>
              <w:fldChar w:fldCharType="begin"/>
            </w:r>
            <w:r w:rsidR="00B47DEC">
              <w:rPr>
                <w:noProof/>
                <w:webHidden/>
              </w:rPr>
              <w:instrText xml:space="preserve"> PAGEREF _Toc442176435 \h </w:instrText>
            </w:r>
            <w:r w:rsidR="00B47DEC">
              <w:rPr>
                <w:noProof/>
                <w:webHidden/>
              </w:rPr>
            </w:r>
            <w:r w:rsidR="00B47DEC">
              <w:rPr>
                <w:noProof/>
                <w:webHidden/>
              </w:rPr>
              <w:fldChar w:fldCharType="separate"/>
            </w:r>
            <w:r w:rsidR="00524C83">
              <w:rPr>
                <w:noProof/>
                <w:webHidden/>
              </w:rPr>
              <w:t>1</w:t>
            </w:r>
            <w:r w:rsidR="00B47DEC">
              <w:rPr>
                <w:noProof/>
                <w:webHidden/>
              </w:rPr>
              <w:fldChar w:fldCharType="end"/>
            </w:r>
          </w:hyperlink>
        </w:p>
        <w:p w14:paraId="70A2A856" w14:textId="77777777" w:rsidR="00B47DEC" w:rsidRDefault="00DB704C">
          <w:pPr>
            <w:pStyle w:val="TOC2"/>
            <w:tabs>
              <w:tab w:val="left" w:pos="880"/>
              <w:tab w:val="right" w:leader="dot" w:pos="9350"/>
            </w:tabs>
            <w:rPr>
              <w:noProof/>
              <w:lang w:eastAsia="en-US"/>
            </w:rPr>
          </w:pPr>
          <w:hyperlink w:anchor="_Toc442176436" w:history="1">
            <w:r w:rsidR="00B47DEC" w:rsidRPr="002A7685">
              <w:rPr>
                <w:rStyle w:val="Hyperlink"/>
                <w:noProof/>
              </w:rPr>
              <w:t>2.3</w:t>
            </w:r>
            <w:r w:rsidR="00B47DEC">
              <w:rPr>
                <w:noProof/>
                <w:lang w:eastAsia="en-US"/>
              </w:rPr>
              <w:tab/>
            </w:r>
            <w:r w:rsidR="00B47DEC" w:rsidRPr="002A7685">
              <w:rPr>
                <w:rStyle w:val="Hyperlink"/>
                <w:noProof/>
              </w:rPr>
              <w:t>MSR Test</w:t>
            </w:r>
            <w:r w:rsidR="00B47DEC">
              <w:rPr>
                <w:noProof/>
                <w:webHidden/>
              </w:rPr>
              <w:tab/>
            </w:r>
            <w:r w:rsidR="00B47DEC">
              <w:rPr>
                <w:noProof/>
                <w:webHidden/>
              </w:rPr>
              <w:fldChar w:fldCharType="begin"/>
            </w:r>
            <w:r w:rsidR="00B47DEC">
              <w:rPr>
                <w:noProof/>
                <w:webHidden/>
              </w:rPr>
              <w:instrText xml:space="preserve"> PAGEREF _Toc442176436 \h </w:instrText>
            </w:r>
            <w:r w:rsidR="00B47DEC">
              <w:rPr>
                <w:noProof/>
                <w:webHidden/>
              </w:rPr>
            </w:r>
            <w:r w:rsidR="00B47DEC">
              <w:rPr>
                <w:noProof/>
                <w:webHidden/>
              </w:rPr>
              <w:fldChar w:fldCharType="separate"/>
            </w:r>
            <w:r w:rsidR="00524C83">
              <w:rPr>
                <w:noProof/>
                <w:webHidden/>
              </w:rPr>
              <w:t>2</w:t>
            </w:r>
            <w:r w:rsidR="00B47DEC">
              <w:rPr>
                <w:noProof/>
                <w:webHidden/>
              </w:rPr>
              <w:fldChar w:fldCharType="end"/>
            </w:r>
          </w:hyperlink>
        </w:p>
        <w:p w14:paraId="2B20EF91" w14:textId="77777777" w:rsidR="00B47DEC" w:rsidRDefault="00DB704C">
          <w:pPr>
            <w:pStyle w:val="TOC2"/>
            <w:tabs>
              <w:tab w:val="left" w:pos="880"/>
              <w:tab w:val="right" w:leader="dot" w:pos="9350"/>
            </w:tabs>
            <w:rPr>
              <w:noProof/>
              <w:lang w:eastAsia="en-US"/>
            </w:rPr>
          </w:pPr>
          <w:hyperlink w:anchor="_Toc442176437" w:history="1">
            <w:r w:rsidR="00B47DEC" w:rsidRPr="002A7685">
              <w:rPr>
                <w:rStyle w:val="Hyperlink"/>
                <w:noProof/>
              </w:rPr>
              <w:t>2.4</w:t>
            </w:r>
            <w:r w:rsidR="00B47DEC">
              <w:rPr>
                <w:noProof/>
                <w:lang w:eastAsia="en-US"/>
              </w:rPr>
              <w:tab/>
            </w:r>
            <w:r w:rsidR="00B47DEC" w:rsidRPr="002A7685">
              <w:rPr>
                <w:rStyle w:val="Hyperlink"/>
                <w:noProof/>
              </w:rPr>
              <w:t>Main FCC Test</w:t>
            </w:r>
            <w:r w:rsidR="00B47DEC">
              <w:rPr>
                <w:noProof/>
                <w:webHidden/>
              </w:rPr>
              <w:tab/>
            </w:r>
            <w:r w:rsidR="00B47DEC">
              <w:rPr>
                <w:noProof/>
                <w:webHidden/>
              </w:rPr>
              <w:fldChar w:fldCharType="begin"/>
            </w:r>
            <w:r w:rsidR="00B47DEC">
              <w:rPr>
                <w:noProof/>
                <w:webHidden/>
              </w:rPr>
              <w:instrText xml:space="preserve"> PAGEREF _Toc442176437 \h </w:instrText>
            </w:r>
            <w:r w:rsidR="00B47DEC">
              <w:rPr>
                <w:noProof/>
                <w:webHidden/>
              </w:rPr>
            </w:r>
            <w:r w:rsidR="00B47DEC">
              <w:rPr>
                <w:noProof/>
                <w:webHidden/>
              </w:rPr>
              <w:fldChar w:fldCharType="separate"/>
            </w:r>
            <w:r w:rsidR="00524C83">
              <w:rPr>
                <w:noProof/>
                <w:webHidden/>
              </w:rPr>
              <w:t>2</w:t>
            </w:r>
            <w:r w:rsidR="00B47DEC">
              <w:rPr>
                <w:noProof/>
                <w:webHidden/>
              </w:rPr>
              <w:fldChar w:fldCharType="end"/>
            </w:r>
          </w:hyperlink>
        </w:p>
        <w:p w14:paraId="29935F20" w14:textId="77777777" w:rsidR="00B47DEC" w:rsidRDefault="00DB704C">
          <w:pPr>
            <w:pStyle w:val="TOC1"/>
            <w:tabs>
              <w:tab w:val="left" w:pos="440"/>
              <w:tab w:val="right" w:leader="dot" w:pos="9350"/>
            </w:tabs>
            <w:rPr>
              <w:noProof/>
              <w:lang w:eastAsia="en-US"/>
            </w:rPr>
          </w:pPr>
          <w:hyperlink w:anchor="_Toc442176438" w:history="1">
            <w:r w:rsidR="00B47DEC" w:rsidRPr="002A7685">
              <w:rPr>
                <w:rStyle w:val="Hyperlink"/>
                <w:noProof/>
              </w:rPr>
              <w:t>3</w:t>
            </w:r>
            <w:r w:rsidR="00B47DEC">
              <w:rPr>
                <w:noProof/>
                <w:lang w:eastAsia="en-US"/>
              </w:rPr>
              <w:tab/>
            </w:r>
            <w:r w:rsidR="00B47DEC" w:rsidRPr="002A7685">
              <w:rPr>
                <w:rStyle w:val="Hyperlink"/>
                <w:noProof/>
              </w:rPr>
              <w:t>Hardware</w:t>
            </w:r>
            <w:r w:rsidR="00B47DEC">
              <w:rPr>
                <w:noProof/>
                <w:webHidden/>
              </w:rPr>
              <w:tab/>
            </w:r>
            <w:r w:rsidR="00B47DEC">
              <w:rPr>
                <w:noProof/>
                <w:webHidden/>
              </w:rPr>
              <w:fldChar w:fldCharType="begin"/>
            </w:r>
            <w:r w:rsidR="00B47DEC">
              <w:rPr>
                <w:noProof/>
                <w:webHidden/>
              </w:rPr>
              <w:instrText xml:space="preserve"> PAGEREF _Toc442176438 \h </w:instrText>
            </w:r>
            <w:r w:rsidR="00B47DEC">
              <w:rPr>
                <w:noProof/>
                <w:webHidden/>
              </w:rPr>
            </w:r>
            <w:r w:rsidR="00B47DEC">
              <w:rPr>
                <w:noProof/>
                <w:webHidden/>
              </w:rPr>
              <w:fldChar w:fldCharType="separate"/>
            </w:r>
            <w:r w:rsidR="00524C83">
              <w:rPr>
                <w:noProof/>
                <w:webHidden/>
              </w:rPr>
              <w:t>3</w:t>
            </w:r>
            <w:r w:rsidR="00B47DEC">
              <w:rPr>
                <w:noProof/>
                <w:webHidden/>
              </w:rPr>
              <w:fldChar w:fldCharType="end"/>
            </w:r>
          </w:hyperlink>
        </w:p>
        <w:p w14:paraId="15B5131D" w14:textId="77777777" w:rsidR="00B47DEC" w:rsidRDefault="00DB704C">
          <w:pPr>
            <w:pStyle w:val="TOC1"/>
            <w:tabs>
              <w:tab w:val="left" w:pos="440"/>
              <w:tab w:val="right" w:leader="dot" w:pos="9350"/>
            </w:tabs>
            <w:rPr>
              <w:noProof/>
              <w:lang w:eastAsia="en-US"/>
            </w:rPr>
          </w:pPr>
          <w:hyperlink w:anchor="_Toc442176439" w:history="1">
            <w:r w:rsidR="00B47DEC" w:rsidRPr="002A7685">
              <w:rPr>
                <w:rStyle w:val="Hyperlink"/>
                <w:noProof/>
              </w:rPr>
              <w:t>4</w:t>
            </w:r>
            <w:r w:rsidR="00B47DEC">
              <w:rPr>
                <w:noProof/>
                <w:lang w:eastAsia="en-US"/>
              </w:rPr>
              <w:tab/>
            </w:r>
            <w:r w:rsidR="00B47DEC" w:rsidRPr="002A7685">
              <w:rPr>
                <w:rStyle w:val="Hyperlink"/>
                <w:noProof/>
              </w:rPr>
              <w:t>User Defines</w:t>
            </w:r>
            <w:r w:rsidR="00B47DEC">
              <w:rPr>
                <w:noProof/>
                <w:webHidden/>
              </w:rPr>
              <w:tab/>
            </w:r>
            <w:r w:rsidR="00B47DEC">
              <w:rPr>
                <w:noProof/>
                <w:webHidden/>
              </w:rPr>
              <w:fldChar w:fldCharType="begin"/>
            </w:r>
            <w:r w:rsidR="00B47DEC">
              <w:rPr>
                <w:noProof/>
                <w:webHidden/>
              </w:rPr>
              <w:instrText xml:space="preserve"> PAGEREF _Toc442176439 \h </w:instrText>
            </w:r>
            <w:r w:rsidR="00B47DEC">
              <w:rPr>
                <w:noProof/>
                <w:webHidden/>
              </w:rPr>
            </w:r>
            <w:r w:rsidR="00B47DEC">
              <w:rPr>
                <w:noProof/>
                <w:webHidden/>
              </w:rPr>
              <w:fldChar w:fldCharType="separate"/>
            </w:r>
            <w:r w:rsidR="00524C83">
              <w:rPr>
                <w:noProof/>
                <w:webHidden/>
              </w:rPr>
              <w:t>3</w:t>
            </w:r>
            <w:r w:rsidR="00B47DEC">
              <w:rPr>
                <w:noProof/>
                <w:webHidden/>
              </w:rPr>
              <w:fldChar w:fldCharType="end"/>
            </w:r>
          </w:hyperlink>
        </w:p>
        <w:p w14:paraId="5EAAF3C2" w14:textId="77777777" w:rsidR="00B47DEC" w:rsidRDefault="00DB704C">
          <w:pPr>
            <w:pStyle w:val="TOC2"/>
            <w:tabs>
              <w:tab w:val="left" w:pos="880"/>
              <w:tab w:val="right" w:leader="dot" w:pos="9350"/>
            </w:tabs>
            <w:rPr>
              <w:noProof/>
              <w:lang w:eastAsia="en-US"/>
            </w:rPr>
          </w:pPr>
          <w:hyperlink w:anchor="_Toc442176440" w:history="1">
            <w:r w:rsidR="00B47DEC" w:rsidRPr="002A7685">
              <w:rPr>
                <w:rStyle w:val="Hyperlink"/>
                <w:noProof/>
              </w:rPr>
              <w:t>4.1</w:t>
            </w:r>
            <w:r w:rsidR="00B47DEC">
              <w:rPr>
                <w:noProof/>
                <w:lang w:eastAsia="en-US"/>
              </w:rPr>
              <w:tab/>
            </w:r>
            <w:r w:rsidR="00B47DEC" w:rsidRPr="002A7685">
              <w:rPr>
                <w:rStyle w:val="Hyperlink"/>
                <w:noProof/>
              </w:rPr>
              <w:t>Disable All TAMPERS</w:t>
            </w:r>
            <w:r w:rsidR="00B47DEC">
              <w:rPr>
                <w:noProof/>
                <w:webHidden/>
              </w:rPr>
              <w:tab/>
            </w:r>
            <w:r w:rsidR="00B47DEC">
              <w:rPr>
                <w:noProof/>
                <w:webHidden/>
              </w:rPr>
              <w:fldChar w:fldCharType="begin"/>
            </w:r>
            <w:r w:rsidR="00B47DEC">
              <w:rPr>
                <w:noProof/>
                <w:webHidden/>
              </w:rPr>
              <w:instrText xml:space="preserve"> PAGEREF _Toc442176440 \h </w:instrText>
            </w:r>
            <w:r w:rsidR="00B47DEC">
              <w:rPr>
                <w:noProof/>
                <w:webHidden/>
              </w:rPr>
            </w:r>
            <w:r w:rsidR="00B47DEC">
              <w:rPr>
                <w:noProof/>
                <w:webHidden/>
              </w:rPr>
              <w:fldChar w:fldCharType="separate"/>
            </w:r>
            <w:r w:rsidR="00524C83">
              <w:rPr>
                <w:noProof/>
                <w:webHidden/>
              </w:rPr>
              <w:t>3</w:t>
            </w:r>
            <w:r w:rsidR="00B47DEC">
              <w:rPr>
                <w:noProof/>
                <w:webHidden/>
              </w:rPr>
              <w:fldChar w:fldCharType="end"/>
            </w:r>
          </w:hyperlink>
        </w:p>
        <w:p w14:paraId="5F564A78" w14:textId="77777777" w:rsidR="00B47DEC" w:rsidRDefault="00DB704C">
          <w:pPr>
            <w:pStyle w:val="TOC2"/>
            <w:tabs>
              <w:tab w:val="left" w:pos="880"/>
              <w:tab w:val="right" w:leader="dot" w:pos="9350"/>
            </w:tabs>
            <w:rPr>
              <w:noProof/>
              <w:lang w:eastAsia="en-US"/>
            </w:rPr>
          </w:pPr>
          <w:hyperlink w:anchor="_Toc442176441" w:history="1">
            <w:r w:rsidR="00B47DEC" w:rsidRPr="002A7685">
              <w:rPr>
                <w:rStyle w:val="Hyperlink"/>
                <w:noProof/>
              </w:rPr>
              <w:t>4.2</w:t>
            </w:r>
            <w:r w:rsidR="00B47DEC">
              <w:rPr>
                <w:noProof/>
                <w:lang w:eastAsia="en-US"/>
              </w:rPr>
              <w:tab/>
            </w:r>
            <w:r w:rsidR="00B47DEC" w:rsidRPr="002A7685">
              <w:rPr>
                <w:rStyle w:val="Hyperlink"/>
                <w:noProof/>
              </w:rPr>
              <w:t>Enable All TAMPERS</w:t>
            </w:r>
            <w:r w:rsidR="00B47DEC">
              <w:rPr>
                <w:noProof/>
                <w:webHidden/>
              </w:rPr>
              <w:tab/>
            </w:r>
            <w:r w:rsidR="00B47DEC">
              <w:rPr>
                <w:noProof/>
                <w:webHidden/>
              </w:rPr>
              <w:fldChar w:fldCharType="begin"/>
            </w:r>
            <w:r w:rsidR="00B47DEC">
              <w:rPr>
                <w:noProof/>
                <w:webHidden/>
              </w:rPr>
              <w:instrText xml:space="preserve"> PAGEREF _Toc442176441 \h </w:instrText>
            </w:r>
            <w:r w:rsidR="00B47DEC">
              <w:rPr>
                <w:noProof/>
                <w:webHidden/>
              </w:rPr>
            </w:r>
            <w:r w:rsidR="00B47DEC">
              <w:rPr>
                <w:noProof/>
                <w:webHidden/>
              </w:rPr>
              <w:fldChar w:fldCharType="separate"/>
            </w:r>
            <w:r w:rsidR="00524C83">
              <w:rPr>
                <w:noProof/>
                <w:webHidden/>
              </w:rPr>
              <w:t>3</w:t>
            </w:r>
            <w:r w:rsidR="00B47DEC">
              <w:rPr>
                <w:noProof/>
                <w:webHidden/>
              </w:rPr>
              <w:fldChar w:fldCharType="end"/>
            </w:r>
          </w:hyperlink>
        </w:p>
        <w:p w14:paraId="0C73B424" w14:textId="77777777" w:rsidR="00B47DEC" w:rsidRDefault="00DB704C">
          <w:pPr>
            <w:pStyle w:val="TOC2"/>
            <w:tabs>
              <w:tab w:val="left" w:pos="880"/>
              <w:tab w:val="right" w:leader="dot" w:pos="9350"/>
            </w:tabs>
            <w:rPr>
              <w:noProof/>
              <w:lang w:eastAsia="en-US"/>
            </w:rPr>
          </w:pPr>
          <w:hyperlink w:anchor="_Toc442176442" w:history="1">
            <w:r w:rsidR="00B47DEC" w:rsidRPr="002A7685">
              <w:rPr>
                <w:rStyle w:val="Hyperlink"/>
                <w:noProof/>
              </w:rPr>
              <w:t>4.3</w:t>
            </w:r>
            <w:r w:rsidR="00B47DEC">
              <w:rPr>
                <w:noProof/>
                <w:lang w:eastAsia="en-US"/>
              </w:rPr>
              <w:tab/>
            </w:r>
            <w:r w:rsidR="00B47DEC" w:rsidRPr="002A7685">
              <w:rPr>
                <w:rStyle w:val="Hyperlink"/>
                <w:noProof/>
              </w:rPr>
              <w:t>Serial Port</w:t>
            </w:r>
            <w:r w:rsidR="00B47DEC">
              <w:rPr>
                <w:noProof/>
                <w:webHidden/>
              </w:rPr>
              <w:tab/>
            </w:r>
            <w:r w:rsidR="00B47DEC">
              <w:rPr>
                <w:noProof/>
                <w:webHidden/>
              </w:rPr>
              <w:fldChar w:fldCharType="begin"/>
            </w:r>
            <w:r w:rsidR="00B47DEC">
              <w:rPr>
                <w:noProof/>
                <w:webHidden/>
              </w:rPr>
              <w:instrText xml:space="preserve"> PAGEREF _Toc442176442 \h </w:instrText>
            </w:r>
            <w:r w:rsidR="00B47DEC">
              <w:rPr>
                <w:noProof/>
                <w:webHidden/>
              </w:rPr>
            </w:r>
            <w:r w:rsidR="00B47DEC">
              <w:rPr>
                <w:noProof/>
                <w:webHidden/>
              </w:rPr>
              <w:fldChar w:fldCharType="separate"/>
            </w:r>
            <w:r w:rsidR="00524C83">
              <w:rPr>
                <w:noProof/>
                <w:webHidden/>
              </w:rPr>
              <w:t>4</w:t>
            </w:r>
            <w:r w:rsidR="00B47DEC">
              <w:rPr>
                <w:noProof/>
                <w:webHidden/>
              </w:rPr>
              <w:fldChar w:fldCharType="end"/>
            </w:r>
          </w:hyperlink>
        </w:p>
        <w:p w14:paraId="772B3328" w14:textId="77777777" w:rsidR="002E53F5" w:rsidRDefault="007933E1">
          <w:r>
            <w:fldChar w:fldCharType="end"/>
          </w:r>
        </w:p>
      </w:sdtContent>
    </w:sdt>
    <w:p w14:paraId="3823D313" w14:textId="77777777" w:rsidR="00B47DEC" w:rsidRDefault="00B47DEC">
      <w:r>
        <w:rPr>
          <w:b/>
          <w:bCs/>
          <w:smallCaps/>
        </w:rPr>
        <w:br w:type="page"/>
      </w:r>
    </w:p>
    <w:p w14:paraId="772B332A" w14:textId="45D5DA48" w:rsidR="00EB55A7" w:rsidRDefault="00D26DA8">
      <w:pPr>
        <w:pStyle w:val="Heading1"/>
      </w:pPr>
      <w:bookmarkStart w:id="0" w:name="_Toc442176431"/>
      <w:r>
        <w:lastRenderedPageBreak/>
        <w:t>Introduction</w:t>
      </w:r>
      <w:bookmarkEnd w:id="0"/>
    </w:p>
    <w:p w14:paraId="6C20A555" w14:textId="26C678B4" w:rsidR="002760F2" w:rsidRDefault="00D26DA8" w:rsidP="002760F2">
      <w:r>
        <w:t xml:space="preserve">The HCR-4 product </w:t>
      </w:r>
      <w:r w:rsidR="002760F2">
        <w:t xml:space="preserve">connections are USB, UART, Ethernet, </w:t>
      </w:r>
      <w:proofErr w:type="spellStart"/>
      <w:r w:rsidR="002760F2">
        <w:t>SmartCard</w:t>
      </w:r>
      <w:proofErr w:type="spellEnd"/>
      <w:r w:rsidR="002760F2">
        <w:t xml:space="preserve"> and MSR. The UART controls the smartcard and MSR. If the UART stops working, so should the </w:t>
      </w:r>
      <w:proofErr w:type="spellStart"/>
      <w:r w:rsidR="002760F2">
        <w:t>SmartCard</w:t>
      </w:r>
      <w:proofErr w:type="spellEnd"/>
      <w:r w:rsidR="002760F2">
        <w:t xml:space="preserve"> and MSR.</w:t>
      </w:r>
    </w:p>
    <w:p w14:paraId="22E28729" w14:textId="179604AB" w:rsidR="00F735F7" w:rsidRDefault="00F735F7" w:rsidP="00D26DA8">
      <w:pPr>
        <w:pStyle w:val="Heading2"/>
      </w:pPr>
      <w:bookmarkStart w:id="1" w:name="_Toc442176432"/>
      <w:r>
        <w:t>Contact Info</w:t>
      </w:r>
      <w:bookmarkEnd w:id="1"/>
    </w:p>
    <w:p w14:paraId="6767E3AB" w14:textId="6E664D15" w:rsidR="00F735F7" w:rsidRDefault="00F735F7" w:rsidP="00597FBD">
      <w:pPr>
        <w:pStyle w:val="NoSpacing"/>
      </w:pPr>
      <w:r>
        <w:t>Chris Muller</w:t>
      </w:r>
    </w:p>
    <w:p w14:paraId="2EAE43A8" w14:textId="7E463C9A" w:rsidR="00F735F7" w:rsidRDefault="00F735F7" w:rsidP="00597FBD">
      <w:pPr>
        <w:pStyle w:val="NoSpacing"/>
      </w:pPr>
      <w:r>
        <w:t>Office: (562) 546-6392</w:t>
      </w:r>
    </w:p>
    <w:p w14:paraId="65A822A7" w14:textId="14DC0C09" w:rsidR="00F735F7" w:rsidRDefault="00F735F7" w:rsidP="00597FBD">
      <w:pPr>
        <w:pStyle w:val="NoSpacing"/>
      </w:pPr>
      <w:r>
        <w:t>Mobile: (949) 294-0225</w:t>
      </w:r>
    </w:p>
    <w:p w14:paraId="678FDB46" w14:textId="3B4487BB" w:rsidR="00F735F7" w:rsidRPr="00F735F7" w:rsidRDefault="00F735F7" w:rsidP="00597FBD">
      <w:pPr>
        <w:pStyle w:val="NoSpacing"/>
      </w:pPr>
      <w:proofErr w:type="gramStart"/>
      <w:r>
        <w:t>e-mail</w:t>
      </w:r>
      <w:proofErr w:type="gramEnd"/>
      <w:r>
        <w:t>: Christian.muller@magtek.com</w:t>
      </w:r>
    </w:p>
    <w:p w14:paraId="04BBC4F9" w14:textId="77777777" w:rsidR="00F47555" w:rsidRDefault="00F47555" w:rsidP="00F47555">
      <w:pPr>
        <w:pStyle w:val="Heading1"/>
      </w:pPr>
      <w:bookmarkStart w:id="2" w:name="_Toc442176433"/>
      <w:r>
        <w:t>Setup</w:t>
      </w:r>
      <w:bookmarkEnd w:id="2"/>
    </w:p>
    <w:p w14:paraId="32802D12" w14:textId="77777777" w:rsidR="00F47555" w:rsidRDefault="00F47555" w:rsidP="00F47555">
      <w:r>
        <w:t xml:space="preserve">The setup is the HCR-4 device connected to the laptop. Various test require either a python script, or the </w:t>
      </w:r>
      <w:proofErr w:type="spellStart"/>
      <w:r>
        <w:t>TeraTerminal</w:t>
      </w:r>
      <w:proofErr w:type="spellEnd"/>
      <w:r>
        <w:t xml:space="preserve"> (located at C:\Projects\HCR4\python\modules\UsbToSerial).</w:t>
      </w:r>
    </w:p>
    <w:p w14:paraId="7A4DD03F" w14:textId="77777777" w:rsidR="00F47555" w:rsidRDefault="00F47555" w:rsidP="00F47555">
      <w:pPr>
        <w:pStyle w:val="Heading2"/>
      </w:pPr>
      <w:bookmarkStart w:id="3" w:name="_Ref442172372"/>
      <w:bookmarkStart w:id="4" w:name="_Ref442172399"/>
      <w:bookmarkStart w:id="5" w:name="_Toc442176434"/>
      <w:r>
        <w:t>Laptop connections and Tools:</w:t>
      </w:r>
      <w:bookmarkEnd w:id="3"/>
      <w:bookmarkEnd w:id="4"/>
      <w:bookmarkEnd w:id="5"/>
    </w:p>
    <w:p w14:paraId="163AF062" w14:textId="77777777" w:rsidR="00F47555" w:rsidRPr="00DB704C" w:rsidRDefault="00F47555" w:rsidP="00F47555">
      <w:pPr>
        <w:pStyle w:val="ListParagraph"/>
        <w:numPr>
          <w:ilvl w:val="0"/>
          <w:numId w:val="39"/>
        </w:numPr>
        <w:rPr>
          <w:highlight w:val="yellow"/>
        </w:rPr>
      </w:pPr>
      <w:r w:rsidRPr="00DB704C">
        <w:rPr>
          <w:highlight w:val="yellow"/>
        </w:rPr>
        <w:t>USB to Ethernet Dongle: Back/Top USB connector</w:t>
      </w:r>
    </w:p>
    <w:p w14:paraId="6E249DDD" w14:textId="77777777" w:rsidR="00F47555" w:rsidRDefault="00F47555" w:rsidP="00F47555">
      <w:pPr>
        <w:pStyle w:val="ListParagraph"/>
        <w:numPr>
          <w:ilvl w:val="0"/>
          <w:numId w:val="39"/>
        </w:numPr>
      </w:pPr>
      <w:r>
        <w:t>USB to serial cable: Right of keyboard/Top USB Connector</w:t>
      </w:r>
    </w:p>
    <w:p w14:paraId="0DC92551" w14:textId="77777777" w:rsidR="00F47555" w:rsidRDefault="00F47555" w:rsidP="00F47555">
      <w:pPr>
        <w:pStyle w:val="ListParagraph"/>
        <w:numPr>
          <w:ilvl w:val="0"/>
          <w:numId w:val="39"/>
        </w:numPr>
      </w:pPr>
      <w:r>
        <w:t xml:space="preserve">USB: Right of keyboard/Bottom USB Connector </w:t>
      </w:r>
    </w:p>
    <w:p w14:paraId="78A95BFB" w14:textId="77777777" w:rsidR="00F47555" w:rsidRDefault="00F47555" w:rsidP="00F47555">
      <w:pPr>
        <w:ind w:left="360"/>
      </w:pPr>
      <w:r>
        <w:t>Tools</w:t>
      </w:r>
    </w:p>
    <w:p w14:paraId="143A97EF" w14:textId="77777777" w:rsidR="00F47555" w:rsidRDefault="00F47555" w:rsidP="00F47555">
      <w:pPr>
        <w:pStyle w:val="ListParagraph"/>
        <w:numPr>
          <w:ilvl w:val="0"/>
          <w:numId w:val="39"/>
        </w:numPr>
      </w:pPr>
      <w:r>
        <w:t>Needle Nose plyers: Used to remove the power/serial cable if needed.</w:t>
      </w:r>
    </w:p>
    <w:p w14:paraId="26E36718" w14:textId="77777777" w:rsidR="00F47555" w:rsidRDefault="00F47555" w:rsidP="00F47555">
      <w:pPr>
        <w:pStyle w:val="ListParagraph"/>
        <w:numPr>
          <w:ilvl w:val="0"/>
          <w:numId w:val="39"/>
        </w:numPr>
      </w:pPr>
      <w:r>
        <w:t>Staple: This is in case you want to reset the tamper BOR (unplug and hold for 5 seconds)</w:t>
      </w:r>
    </w:p>
    <w:p w14:paraId="4A96E14F" w14:textId="6EB0B11E" w:rsidR="00597FBD" w:rsidRDefault="00597FBD" w:rsidP="00D26DA8">
      <w:pPr>
        <w:pStyle w:val="Heading2"/>
      </w:pPr>
      <w:bookmarkStart w:id="6" w:name="_Toc442176435"/>
      <w:r>
        <w:t>Test Order</w:t>
      </w:r>
      <w:bookmarkEnd w:id="6"/>
    </w:p>
    <w:p w14:paraId="77341830" w14:textId="701866CA" w:rsidR="00F47555" w:rsidRPr="00F47555" w:rsidRDefault="00F47555" w:rsidP="00597FBD">
      <w:r>
        <w:t>Go ahead and power up the HCR-4 before booting up the laptop. Connect the cables per the</w:t>
      </w:r>
      <w:r w:rsidRPr="00F47555">
        <w:rPr>
          <w:color w:val="0070C0"/>
        </w:rPr>
        <w:t xml:space="preserve"> </w:t>
      </w:r>
      <w:r w:rsidRPr="00F47555">
        <w:rPr>
          <w:color w:val="0070C0"/>
        </w:rPr>
        <w:fldChar w:fldCharType="begin"/>
      </w:r>
      <w:r w:rsidRPr="00F47555">
        <w:rPr>
          <w:color w:val="0070C0"/>
        </w:rPr>
        <w:instrText xml:space="preserve"> REF _Ref442172399 \h </w:instrText>
      </w:r>
      <w:r w:rsidRPr="00F47555">
        <w:rPr>
          <w:color w:val="0070C0"/>
        </w:rPr>
      </w:r>
      <w:r w:rsidRPr="00F47555">
        <w:rPr>
          <w:color w:val="0070C0"/>
        </w:rPr>
        <w:fldChar w:fldCharType="separate"/>
      </w:r>
      <w:r w:rsidR="00524C83">
        <w:t>Laptop connections and Tools:</w:t>
      </w:r>
      <w:r w:rsidRPr="00F47555">
        <w:rPr>
          <w:color w:val="0070C0"/>
        </w:rPr>
        <w:fldChar w:fldCharType="end"/>
      </w:r>
      <w:r>
        <w:t xml:space="preserve"> description.</w:t>
      </w:r>
    </w:p>
    <w:p w14:paraId="194E5F74" w14:textId="18314709" w:rsidR="00597FBD" w:rsidRDefault="00597FBD" w:rsidP="00597FBD">
      <w:r>
        <w:t>Boot up system then run the tests in this order</w:t>
      </w:r>
      <w:r w:rsidR="00F47555">
        <w:t xml:space="preserve"> (MSR verify it worked, FCC Test for duration, MSR validate it still works</w:t>
      </w:r>
      <w:r w:rsidR="00C602FF">
        <w:t xml:space="preserve"> during ESD testing</w:t>
      </w:r>
      <w:r w:rsidR="00F47555">
        <w:t>)</w:t>
      </w:r>
    </w:p>
    <w:p w14:paraId="76B84961" w14:textId="43D6CC83" w:rsidR="00597FBD" w:rsidRDefault="00597FBD" w:rsidP="000A6E3C">
      <w:pPr>
        <w:pStyle w:val="ListParagraph"/>
        <w:numPr>
          <w:ilvl w:val="0"/>
          <w:numId w:val="40"/>
        </w:numPr>
      </w:pPr>
      <w:r>
        <w:t xml:space="preserve">MSR: Open USBtoSerial </w:t>
      </w:r>
    </w:p>
    <w:p w14:paraId="73AAC459" w14:textId="77777777" w:rsidR="00597FBD" w:rsidRDefault="00597FBD" w:rsidP="00DB13BD">
      <w:pPr>
        <w:pStyle w:val="ListParagraph"/>
        <w:numPr>
          <w:ilvl w:val="0"/>
          <w:numId w:val="40"/>
        </w:numPr>
      </w:pPr>
      <w:r>
        <w:t>After boot up complete (hit enter to see prompt) type “root”</w:t>
      </w:r>
    </w:p>
    <w:p w14:paraId="60B524C1" w14:textId="7A86AF60" w:rsidR="00597FBD" w:rsidRDefault="00597FBD" w:rsidP="00DB13BD">
      <w:pPr>
        <w:pStyle w:val="ListParagraph"/>
        <w:numPr>
          <w:ilvl w:val="0"/>
          <w:numId w:val="40"/>
        </w:numPr>
      </w:pPr>
      <w:r>
        <w:t xml:space="preserve">Run MSR test: type </w:t>
      </w:r>
      <w:r w:rsidRPr="00597FBD">
        <w:rPr>
          <w:i/>
        </w:rPr>
        <w:t>/opt/maxim-</w:t>
      </w:r>
      <w:proofErr w:type="spellStart"/>
      <w:r w:rsidRPr="00597FBD">
        <w:rPr>
          <w:i/>
        </w:rPr>
        <w:t>ic</w:t>
      </w:r>
      <w:proofErr w:type="spellEnd"/>
      <w:r w:rsidRPr="00597FBD">
        <w:rPr>
          <w:i/>
        </w:rPr>
        <w:t>/basic/examples/</w:t>
      </w:r>
      <w:proofErr w:type="spellStart"/>
      <w:r w:rsidRPr="00597FBD">
        <w:rPr>
          <w:i/>
        </w:rPr>
        <w:t>msr</w:t>
      </w:r>
      <w:proofErr w:type="spellEnd"/>
    </w:p>
    <w:p w14:paraId="3322CCCF" w14:textId="3770BCFB" w:rsidR="00597FBD" w:rsidRDefault="00597FBD" w:rsidP="000A6E3C">
      <w:pPr>
        <w:pStyle w:val="ListParagraph"/>
        <w:numPr>
          <w:ilvl w:val="0"/>
          <w:numId w:val="40"/>
        </w:numPr>
      </w:pPr>
      <w:r>
        <w:t>Pull out the card</w:t>
      </w:r>
    </w:p>
    <w:p w14:paraId="1C02EDFD" w14:textId="49E7F2F0" w:rsidR="00597FBD" w:rsidRDefault="00597FBD" w:rsidP="000A6E3C">
      <w:pPr>
        <w:pStyle w:val="ListParagraph"/>
        <w:numPr>
          <w:ilvl w:val="0"/>
          <w:numId w:val="40"/>
        </w:numPr>
      </w:pPr>
      <w:r>
        <w:t xml:space="preserve">Press </w:t>
      </w:r>
      <w:r w:rsidRPr="00597FBD">
        <w:rPr>
          <w:i/>
        </w:rPr>
        <w:t>CNTL-C</w:t>
      </w:r>
      <w:r>
        <w:t xml:space="preserve"> to kill the program</w:t>
      </w:r>
    </w:p>
    <w:p w14:paraId="6754DF5F" w14:textId="39261B7C" w:rsidR="00597FBD" w:rsidRDefault="00597FBD" w:rsidP="000A6E3C">
      <w:pPr>
        <w:pStyle w:val="ListParagraph"/>
        <w:numPr>
          <w:ilvl w:val="0"/>
          <w:numId w:val="40"/>
        </w:numPr>
      </w:pPr>
      <w:r>
        <w:t>Replace the card</w:t>
      </w:r>
    </w:p>
    <w:p w14:paraId="625FCC2F" w14:textId="05F930EE" w:rsidR="00597FBD" w:rsidRDefault="00597FBD" w:rsidP="000A6E3C">
      <w:pPr>
        <w:pStyle w:val="ListParagraph"/>
        <w:numPr>
          <w:ilvl w:val="0"/>
          <w:numId w:val="40"/>
        </w:numPr>
      </w:pPr>
      <w:r>
        <w:t xml:space="preserve">Repeat steps 3 to 6, to repeat if desired. </w:t>
      </w:r>
    </w:p>
    <w:p w14:paraId="2270A452" w14:textId="531312F7" w:rsidR="00597FBD" w:rsidRDefault="000A040D" w:rsidP="000A6E3C">
      <w:pPr>
        <w:pStyle w:val="ListParagraph"/>
        <w:numPr>
          <w:ilvl w:val="0"/>
          <w:numId w:val="40"/>
        </w:numPr>
      </w:pPr>
      <w:r>
        <w:t>Close</w:t>
      </w:r>
      <w:r w:rsidR="00597FBD">
        <w:t xml:space="preserve"> USBtoSerial window when done</w:t>
      </w:r>
      <w:r w:rsidR="006D53D6">
        <w:t xml:space="preserve"> with test</w:t>
      </w:r>
      <w:r w:rsidR="00597FBD">
        <w:t>.</w:t>
      </w:r>
    </w:p>
    <w:p w14:paraId="73FDE4F8" w14:textId="3B57FA1E" w:rsidR="00597FBD" w:rsidRDefault="00597FBD" w:rsidP="000A6E3C">
      <w:pPr>
        <w:pStyle w:val="ListParagraph"/>
        <w:numPr>
          <w:ilvl w:val="0"/>
          <w:numId w:val="40"/>
        </w:numPr>
      </w:pPr>
      <w:r>
        <w:t>FCC Test: Double click the “</w:t>
      </w:r>
      <w:r w:rsidRPr="00597FBD">
        <w:rPr>
          <w:i/>
        </w:rPr>
        <w:t>fcc-hcr4-tamperAllOn</w:t>
      </w:r>
      <w:r>
        <w:t>” during radiated emissions test</w:t>
      </w:r>
      <w:r w:rsidR="006D53D6">
        <w:t>.</w:t>
      </w:r>
    </w:p>
    <w:p w14:paraId="1DCB80AC" w14:textId="7519039E" w:rsidR="000A040D" w:rsidRDefault="00C807C7" w:rsidP="000A6E3C">
      <w:pPr>
        <w:pStyle w:val="ListParagraph"/>
        <w:numPr>
          <w:ilvl w:val="0"/>
          <w:numId w:val="40"/>
        </w:numPr>
      </w:pPr>
      <w:r>
        <w:t xml:space="preserve">After complete, use </w:t>
      </w:r>
      <w:r w:rsidRPr="00C807C7">
        <w:rPr>
          <w:i/>
        </w:rPr>
        <w:t>CNTL-C</w:t>
      </w:r>
      <w:r>
        <w:t xml:space="preserve"> to stop the program or just close it.</w:t>
      </w:r>
    </w:p>
    <w:p w14:paraId="5BACCD84" w14:textId="0F552A61" w:rsidR="00C807C7" w:rsidRDefault="00C807C7" w:rsidP="000A6E3C">
      <w:pPr>
        <w:pStyle w:val="ListParagraph"/>
        <w:numPr>
          <w:ilvl w:val="0"/>
          <w:numId w:val="40"/>
        </w:numPr>
      </w:pPr>
      <w:r>
        <w:t>Repeat step 1-7 to perform final MSR test, verifying MSR still works.</w:t>
      </w:r>
    </w:p>
    <w:p w14:paraId="3923129C" w14:textId="77777777" w:rsidR="006D53D6" w:rsidRDefault="006D53D6" w:rsidP="000A040D">
      <w:pPr>
        <w:pStyle w:val="ListParagraph"/>
      </w:pPr>
    </w:p>
    <w:p w14:paraId="3DFB189B" w14:textId="77777777" w:rsidR="00F47555" w:rsidRDefault="00F47555" w:rsidP="00F47555">
      <w:pPr>
        <w:pStyle w:val="Heading2"/>
      </w:pPr>
      <w:bookmarkStart w:id="7" w:name="_Toc442176436"/>
      <w:r>
        <w:t>MSR Test</w:t>
      </w:r>
      <w:bookmarkEnd w:id="7"/>
    </w:p>
    <w:p w14:paraId="64EBD00B" w14:textId="77777777" w:rsidR="00F47555" w:rsidRDefault="00F47555" w:rsidP="00F47555">
      <w:r>
        <w:t xml:space="preserve">This verifies the MSR card reading. This is run through </w:t>
      </w:r>
      <w:proofErr w:type="spellStart"/>
      <w:r>
        <w:t>TeraTerm</w:t>
      </w:r>
      <w:proofErr w:type="spellEnd"/>
      <w:r>
        <w:t>.</w:t>
      </w:r>
    </w:p>
    <w:p w14:paraId="459918C0" w14:textId="77777777" w:rsidR="00F47555" w:rsidRDefault="00F47555" w:rsidP="00F47555">
      <w:r>
        <w:t>It is run with C:\Projects\HCR4\python\modules\UsbToSerial</w:t>
      </w:r>
    </w:p>
    <w:p w14:paraId="1D576707" w14:textId="77777777" w:rsidR="00F47555" w:rsidRDefault="00F47555" w:rsidP="00F47555">
      <w:r>
        <w:t>Connecting to terminal, hit enter.</w:t>
      </w:r>
    </w:p>
    <w:p w14:paraId="3D1832E3" w14:textId="77777777" w:rsidR="00F47555" w:rsidRDefault="00F47555" w:rsidP="00F47555">
      <w:r>
        <w:t>If freshly reboot, then after boot up completes and password is requests type “root” without quotes (“”). This is automatically done by the FCC script, so if reboot didn’t occur, you should be already passed this step. Once root:</w:t>
      </w:r>
    </w:p>
    <w:p w14:paraId="646502E8" w14:textId="77777777" w:rsidR="00F47555" w:rsidRDefault="00F47555" w:rsidP="00F47555">
      <w:pPr>
        <w:pStyle w:val="NoSpacing"/>
      </w:pPr>
      <w:r w:rsidRPr="00FA2BB8">
        <w:t>/opt/maxim-</w:t>
      </w:r>
      <w:proofErr w:type="spellStart"/>
      <w:proofErr w:type="gramStart"/>
      <w:r w:rsidRPr="00FA2BB8">
        <w:t>ic</w:t>
      </w:r>
      <w:proofErr w:type="spellEnd"/>
      <w:r w:rsidRPr="00FA2BB8">
        <w:t>/</w:t>
      </w:r>
      <w:proofErr w:type="gramEnd"/>
      <w:r w:rsidRPr="00FA2BB8">
        <w:t>basic/examples/</w:t>
      </w:r>
      <w:proofErr w:type="spellStart"/>
      <w:r>
        <w:t>msr</w:t>
      </w:r>
      <w:proofErr w:type="spellEnd"/>
    </w:p>
    <w:p w14:paraId="122D7353" w14:textId="77777777" w:rsidR="00F47555" w:rsidRDefault="00F47555" w:rsidP="00F47555">
      <w:r>
        <w:t>At this point the MSR should be armed. Pull out the card quickly and it should read:</w:t>
      </w:r>
    </w:p>
    <w:p w14:paraId="74ADDFFC" w14:textId="77777777" w:rsidR="00F47555" w:rsidRDefault="00F47555" w:rsidP="00F47555">
      <w:pPr>
        <w:pStyle w:val="NoSpacing"/>
      </w:pPr>
      <w:proofErr w:type="gramStart"/>
      <w:r w:rsidRPr="00FA2BB8">
        <w:t>0  d</w:t>
      </w:r>
      <w:proofErr w:type="gramEnd"/>
      <w:r w:rsidRPr="00FA2BB8">
        <w:t xml:space="preserve">     5    B 4 4 4 4 4 4 6 5 3 4 2 9 5 6 9 4 ^ P U B L I C / J O H N ^ 0 9 0 1 2 0 1 1 0 0 0 0 0 0 3 5 9 0 0 0 0 0 0 4 4 4 4 4 4 6 5 3 4 2 9 5 6 9 4 = 0 9 0 1 2 0 1 1 0 0 0 0 3 5 9</w:t>
      </w:r>
    </w:p>
    <w:p w14:paraId="4D76C686" w14:textId="77777777" w:rsidR="00F47555" w:rsidRDefault="00F47555" w:rsidP="00F47555"/>
    <w:p w14:paraId="60AAE5CF" w14:textId="5705D447" w:rsidR="00F47555" w:rsidRPr="00805807" w:rsidRDefault="00F47555" w:rsidP="00F47555">
      <w:r>
        <w:t xml:space="preserve">This indicates the MSR is working. </w:t>
      </w:r>
      <w:r w:rsidRPr="00587178">
        <w:rPr>
          <w:highlight w:val="yellow"/>
        </w:rPr>
        <w:t>Once the test is complete hit “</w:t>
      </w:r>
      <w:r w:rsidRPr="00D76C35">
        <w:rPr>
          <w:b/>
          <w:i/>
          <w:highlight w:val="yellow"/>
        </w:rPr>
        <w:t>CNT</w:t>
      </w:r>
      <w:r w:rsidR="00D76C35" w:rsidRPr="00D76C35">
        <w:rPr>
          <w:b/>
          <w:i/>
          <w:highlight w:val="yellow"/>
        </w:rPr>
        <w:t>L</w:t>
      </w:r>
      <w:r w:rsidRPr="00D76C35">
        <w:rPr>
          <w:b/>
          <w:i/>
          <w:highlight w:val="yellow"/>
        </w:rPr>
        <w:t>-C</w:t>
      </w:r>
      <w:r w:rsidRPr="00587178">
        <w:rPr>
          <w:highlight w:val="yellow"/>
        </w:rPr>
        <w:t xml:space="preserve">” and verify the test is no longer running by seeing the command prompt </w:t>
      </w:r>
      <w:r w:rsidRPr="00587178">
        <w:rPr>
          <w:rStyle w:val="NoSpacingChar"/>
          <w:rFonts w:eastAsiaTheme="minorEastAsia"/>
          <w:highlight w:val="yellow"/>
        </w:rPr>
        <w:t>“[</w:t>
      </w:r>
      <w:proofErr w:type="spellStart"/>
      <w:r w:rsidRPr="00587178">
        <w:rPr>
          <w:rStyle w:val="NoSpacingChar"/>
          <w:rFonts w:eastAsiaTheme="minorEastAsia"/>
          <w:highlight w:val="yellow"/>
        </w:rPr>
        <w:t>root@jibe-eek</w:t>
      </w:r>
      <w:proofErr w:type="spellEnd"/>
      <w:r w:rsidRPr="00587178">
        <w:rPr>
          <w:rStyle w:val="NoSpacingChar"/>
          <w:rFonts w:eastAsiaTheme="minorEastAsia"/>
          <w:highlight w:val="yellow"/>
        </w:rPr>
        <w:t xml:space="preserve"> examples</w:t>
      </w:r>
      <w:proofErr w:type="gramStart"/>
      <w:r w:rsidRPr="00587178">
        <w:rPr>
          <w:rStyle w:val="NoSpacingChar"/>
          <w:rFonts w:eastAsiaTheme="minorEastAsia"/>
          <w:highlight w:val="yellow"/>
        </w:rPr>
        <w:t>]#</w:t>
      </w:r>
      <w:proofErr w:type="gramEnd"/>
      <w:r w:rsidRPr="00587178">
        <w:rPr>
          <w:rStyle w:val="NoSpacingChar"/>
          <w:rFonts w:eastAsiaTheme="minorEastAsia"/>
          <w:highlight w:val="yellow"/>
        </w:rPr>
        <w:t>”</w:t>
      </w:r>
      <w:r>
        <w:rPr>
          <w:rStyle w:val="NoSpacingChar"/>
          <w:rFonts w:eastAsiaTheme="minorEastAsia"/>
        </w:rPr>
        <w:t>.</w:t>
      </w:r>
    </w:p>
    <w:p w14:paraId="773F0C9F" w14:textId="16E411E4" w:rsidR="00D26DA8" w:rsidRDefault="002760F2" w:rsidP="00597FBD">
      <w:pPr>
        <w:pStyle w:val="Heading2"/>
      </w:pPr>
      <w:bookmarkStart w:id="8" w:name="_Toc442176437"/>
      <w:r>
        <w:t>Main FCC Test</w:t>
      </w:r>
      <w:bookmarkEnd w:id="8"/>
    </w:p>
    <w:p w14:paraId="7AEC7BEF" w14:textId="2DE7C3D4" w:rsidR="00D26DA8" w:rsidRDefault="002760F2" w:rsidP="002760F2">
      <w:pPr>
        <w:ind w:left="360"/>
      </w:pPr>
      <w:r>
        <w:t>The code running the test is on the host laptop. This code is in:</w:t>
      </w:r>
    </w:p>
    <w:p w14:paraId="31CD594E" w14:textId="08B338D1" w:rsidR="002760F2" w:rsidRDefault="002760F2" w:rsidP="002760F2">
      <w:pPr>
        <w:ind w:left="360"/>
      </w:pPr>
      <w:r>
        <w:t>C:\Projects\HCR4\python\modules</w:t>
      </w:r>
    </w:p>
    <w:p w14:paraId="019BCA97" w14:textId="77777777" w:rsidR="00F47555" w:rsidRDefault="002760F2" w:rsidP="002760F2">
      <w:pPr>
        <w:ind w:left="360"/>
      </w:pPr>
      <w:r>
        <w:t xml:space="preserve">The test can be </w:t>
      </w:r>
      <w:r w:rsidR="00C807C7">
        <w:t>ran by double clicking the “</w:t>
      </w:r>
      <w:r w:rsidR="00C807C7" w:rsidRPr="00597FBD">
        <w:rPr>
          <w:i/>
        </w:rPr>
        <w:t>fcc-hcr4-tamperAllOn</w:t>
      </w:r>
      <w:r>
        <w:t>”</w:t>
      </w:r>
      <w:r w:rsidR="00C807C7">
        <w:t xml:space="preserve"> or “</w:t>
      </w:r>
      <w:r w:rsidR="00C807C7" w:rsidRPr="00597FBD">
        <w:rPr>
          <w:i/>
        </w:rPr>
        <w:t>fcc-hcr4-tamperAllO</w:t>
      </w:r>
      <w:r w:rsidR="00C807C7">
        <w:rPr>
          <w:i/>
        </w:rPr>
        <w:t>FF</w:t>
      </w:r>
      <w:r w:rsidR="00C807C7">
        <w:t xml:space="preserve">” </w:t>
      </w:r>
      <w:r>
        <w:t>script. This opens a command prompt and begins to attach to COM4 (the USB</w:t>
      </w:r>
      <w:r w:rsidR="00F47555">
        <w:t>-</w:t>
      </w:r>
      <w:r>
        <w:t xml:space="preserve">Serial connector) to obtain communication between the host and the HCR4 device. </w:t>
      </w:r>
    </w:p>
    <w:p w14:paraId="26398BC1" w14:textId="50B7C697" w:rsidR="002760F2" w:rsidRDefault="002760F2" w:rsidP="002760F2">
      <w:pPr>
        <w:ind w:left="360"/>
      </w:pPr>
      <w:r>
        <w:t>Once established the host collects the device IP address which is used to ping the device. Each successful ping results in an Ethernet Count increment.</w:t>
      </w:r>
    </w:p>
    <w:p w14:paraId="3A09D663" w14:textId="0B45138B" w:rsidR="002760F2" w:rsidRDefault="002760F2" w:rsidP="002760F2">
      <w:pPr>
        <w:ind w:left="360"/>
      </w:pPr>
      <w:r>
        <w:t>The UART test simply reads the current directory and if it receives data back it increments the UART Count.</w:t>
      </w:r>
    </w:p>
    <w:p w14:paraId="26725574" w14:textId="147C6B08" w:rsidR="002760F2" w:rsidRDefault="002760F2" w:rsidP="002760F2">
      <w:pPr>
        <w:ind w:left="360"/>
      </w:pPr>
      <w:r>
        <w:t xml:space="preserve">The USB test reads the HCR-4 bus </w:t>
      </w:r>
      <w:proofErr w:type="spellStart"/>
      <w:r>
        <w:t>vendorId</w:t>
      </w:r>
      <w:proofErr w:type="spellEnd"/>
      <w:r>
        <w:t xml:space="preserve"> and </w:t>
      </w:r>
      <w:proofErr w:type="spellStart"/>
      <w:r>
        <w:t>ProductId</w:t>
      </w:r>
      <w:proofErr w:type="spellEnd"/>
      <w:r>
        <w:t>, to verify the correct device is available and increments the USB count.</w:t>
      </w:r>
    </w:p>
    <w:p w14:paraId="751A7EB9" w14:textId="5CE1F363" w:rsidR="002760F2" w:rsidRDefault="002760F2" w:rsidP="002760F2">
      <w:pPr>
        <w:ind w:left="360"/>
      </w:pPr>
      <w:r>
        <w:t xml:space="preserve">The </w:t>
      </w:r>
      <w:proofErr w:type="spellStart"/>
      <w:r>
        <w:t>SmartCard</w:t>
      </w:r>
      <w:proofErr w:type="spellEnd"/>
      <w:r>
        <w:t xml:space="preserve"> reads the ATR and verifies the card is there to increment the </w:t>
      </w:r>
      <w:proofErr w:type="spellStart"/>
      <w:r>
        <w:t>SmartCard</w:t>
      </w:r>
      <w:proofErr w:type="spellEnd"/>
      <w:r>
        <w:t xml:space="preserve"> count.</w:t>
      </w:r>
    </w:p>
    <w:p w14:paraId="472E78ED" w14:textId="6498D9B3" w:rsidR="002760F2" w:rsidRDefault="002760F2" w:rsidP="002760F2">
      <w:pPr>
        <w:ind w:left="360"/>
      </w:pPr>
      <w:r>
        <w:t>The tamper counters are summed and compared to 0 to increment the tamper counter.</w:t>
      </w:r>
      <w:r w:rsidR="004953C1">
        <w:t xml:space="preserve"> This requires the tampers to be triggered.</w:t>
      </w:r>
    </w:p>
    <w:p w14:paraId="63430E41" w14:textId="03CA445B" w:rsidR="002760F2" w:rsidRDefault="002760F2" w:rsidP="002760F2">
      <w:pPr>
        <w:ind w:left="360"/>
      </w:pPr>
      <w:r>
        <w:t>The RTC is printed each time. This should remain 0, and only have a value, if a tamper occurs.</w:t>
      </w:r>
      <w:r w:rsidR="00F47555">
        <w:t xml:space="preserve"> If the tamper occurs, the RTC will contain a number, and the triggered tamper numbers should print out.</w:t>
      </w:r>
    </w:p>
    <w:p w14:paraId="15AD97AA" w14:textId="11285F27" w:rsidR="00D76C35" w:rsidRDefault="00D76C35" w:rsidP="002760F2">
      <w:pPr>
        <w:ind w:left="360"/>
      </w:pPr>
      <w:r>
        <w:t>The counter exist in the python script. Restart</w:t>
      </w:r>
      <w:r w:rsidR="00193DC2">
        <w:t>ing the script, restarts all counters, except the RTC.</w:t>
      </w:r>
    </w:p>
    <w:p w14:paraId="00E39D9A" w14:textId="77777777" w:rsidR="00993A6F" w:rsidRDefault="00993A6F" w:rsidP="00B47DEC"/>
    <w:p w14:paraId="50F7A936" w14:textId="4C0675FD" w:rsidR="00B47DEC" w:rsidRDefault="00B47DEC" w:rsidP="004953C1">
      <w:pPr>
        <w:pStyle w:val="Heading1"/>
      </w:pPr>
      <w:bookmarkStart w:id="9" w:name="_Toc442176438"/>
      <w:r>
        <w:t>Hardware</w:t>
      </w:r>
      <w:bookmarkEnd w:id="9"/>
    </w:p>
    <w:p w14:paraId="10FD33D1" w14:textId="77777777" w:rsidR="00B47DEC" w:rsidRDefault="00B47DEC" w:rsidP="00B47DEC">
      <w:r>
        <w:t xml:space="preserve">If a tamper occurs a half straightened staple can be used to reset the BOR reset switch. There are 2 holes on the bottom, next to the battery and closest to the side of the board (farthest from the battery). Feel for the button to depress and hold it for 5 seconds, this should clear the </w:t>
      </w:r>
      <w:r w:rsidRPr="00B47DEC">
        <w:rPr>
          <w:i/>
        </w:rPr>
        <w:t>last RTC Event</w:t>
      </w:r>
      <w:r>
        <w:t xml:space="preserve"> value.</w:t>
      </w:r>
    </w:p>
    <w:p w14:paraId="53FBCC38" w14:textId="77777777" w:rsidR="00B47DEC" w:rsidRDefault="00B47DEC" w:rsidP="00B47DEC"/>
    <w:p w14:paraId="56E4A05C" w14:textId="5CB983A2" w:rsidR="004953C1" w:rsidRDefault="004953C1" w:rsidP="00B47DEC">
      <w:pPr>
        <w:pStyle w:val="Heading1"/>
      </w:pPr>
      <w:bookmarkStart w:id="10" w:name="_Toc442176439"/>
      <w:r>
        <w:t>User Defines</w:t>
      </w:r>
      <w:bookmarkEnd w:id="10"/>
    </w:p>
    <w:p w14:paraId="05990E20" w14:textId="51AE4252" w:rsidR="004953C1" w:rsidRDefault="004953C1" w:rsidP="004953C1">
      <w:r>
        <w:t>The fcc-hcr4.py file has user defines.</w:t>
      </w:r>
    </w:p>
    <w:p w14:paraId="601A337B" w14:textId="21CFB93E" w:rsidR="004953C1" w:rsidRDefault="004953C1" w:rsidP="00597FBD">
      <w:pPr>
        <w:pStyle w:val="NoSpacing"/>
      </w:pPr>
      <w:r>
        <w:t>##############USER</w:t>
      </w:r>
      <w:r w:rsidR="00E97E51">
        <w:t xml:space="preserve"> </w:t>
      </w:r>
      <w:r>
        <w:t>DEFINED############################################</w:t>
      </w:r>
      <w:r w:rsidR="00E97E51">
        <w:t>##########</w:t>
      </w:r>
      <w:r>
        <w:tab/>
      </w:r>
    </w:p>
    <w:p w14:paraId="6835D31E" w14:textId="5F58CACB" w:rsidR="004953C1" w:rsidRDefault="004953C1" w:rsidP="00597FBD">
      <w:pPr>
        <w:pStyle w:val="NoSpacing"/>
      </w:pPr>
      <w:r>
        <w:t>##Overwrite Log location</w:t>
      </w:r>
      <w:r>
        <w:tab/>
      </w:r>
    </w:p>
    <w:p w14:paraId="73F11324" w14:textId="6C68B0A6" w:rsidR="004953C1" w:rsidRDefault="004953C1" w:rsidP="00597FBD">
      <w:pPr>
        <w:pStyle w:val="NoSpacing"/>
      </w:pPr>
      <w:proofErr w:type="spellStart"/>
      <w:r>
        <w:t>my_path</w:t>
      </w:r>
      <w:proofErr w:type="spellEnd"/>
      <w:r>
        <w:t xml:space="preserve"> = '</w:t>
      </w:r>
      <w:proofErr w:type="gramStart"/>
      <w:r>
        <w:t>..</w:t>
      </w:r>
      <w:proofErr w:type="gramEnd"/>
      <w:r>
        <w:t>\\</w:t>
      </w:r>
      <w:proofErr w:type="spellStart"/>
      <w:r>
        <w:t>fcc_log</w:t>
      </w:r>
      <w:proofErr w:type="spellEnd"/>
      <w:r>
        <w:t>\\'</w:t>
      </w:r>
    </w:p>
    <w:p w14:paraId="027845D7" w14:textId="6EDC79EF" w:rsidR="004953C1" w:rsidRDefault="004953C1" w:rsidP="00597FBD">
      <w:pPr>
        <w:pStyle w:val="NoSpacing"/>
      </w:pPr>
      <w:proofErr w:type="spellStart"/>
      <w:r>
        <w:t>my_name</w:t>
      </w:r>
      <w:proofErr w:type="spellEnd"/>
      <w:r>
        <w:t xml:space="preserve"> = '</w:t>
      </w:r>
      <w:proofErr w:type="spellStart"/>
      <w:r>
        <w:t>fcc_test</w:t>
      </w:r>
      <w:proofErr w:type="spellEnd"/>
      <w:r>
        <w:t>'</w:t>
      </w:r>
    </w:p>
    <w:p w14:paraId="5B1C0306" w14:textId="1B3EAFB3" w:rsidR="004953C1" w:rsidRDefault="004953C1" w:rsidP="00597FBD">
      <w:pPr>
        <w:pStyle w:val="NoSpacing"/>
      </w:pPr>
      <w:proofErr w:type="spellStart"/>
      <w:r>
        <w:t>tamper_flag</w:t>
      </w:r>
      <w:proofErr w:type="spellEnd"/>
      <w:r>
        <w:t xml:space="preserve"> = '0' #0-OFF, f-tamper 0,1,2,3 active, 3f-All Tampers Active and triggered</w:t>
      </w:r>
    </w:p>
    <w:p w14:paraId="5CACE6AE" w14:textId="77777777" w:rsidR="004953C1" w:rsidRDefault="004953C1" w:rsidP="00597FBD">
      <w:pPr>
        <w:pStyle w:val="NoSpacing"/>
      </w:pPr>
      <w:r>
        <w:tab/>
      </w:r>
      <w:r>
        <w:tab/>
      </w:r>
    </w:p>
    <w:p w14:paraId="5FFB95CA" w14:textId="2AC86B8C" w:rsidR="004953C1" w:rsidRDefault="004953C1" w:rsidP="00597FBD">
      <w:pPr>
        <w:pStyle w:val="NoSpacing"/>
      </w:pPr>
      <w:r>
        <w:t>##############USER DEFINED#########</w:t>
      </w:r>
      <w:r w:rsidR="00E97E51">
        <w:t>#############################</w:t>
      </w:r>
      <w:r>
        <w:t>#########</w:t>
      </w:r>
    </w:p>
    <w:p w14:paraId="253318C2" w14:textId="77777777" w:rsidR="004953C1" w:rsidRDefault="004953C1" w:rsidP="004953C1"/>
    <w:p w14:paraId="58B267A7" w14:textId="77777777" w:rsidR="00E97E51" w:rsidRDefault="00E97E51" w:rsidP="004953C1">
      <w:r>
        <w:t xml:space="preserve">The log destinations can stay. </w:t>
      </w:r>
    </w:p>
    <w:p w14:paraId="4EE732D4" w14:textId="4F3F62BC" w:rsidR="00E97E51" w:rsidRDefault="00E97E51" w:rsidP="004953C1">
      <w:r>
        <w:t xml:space="preserve">You may want to modify which </w:t>
      </w:r>
      <w:r w:rsidRPr="00E97E51">
        <w:rPr>
          <w:highlight w:val="yellow"/>
        </w:rPr>
        <w:t>tampers will actively reboot</w:t>
      </w:r>
      <w:r>
        <w:t xml:space="preserve"> the system if they occur.</w:t>
      </w:r>
    </w:p>
    <w:p w14:paraId="6B997020" w14:textId="67786B23" w:rsidR="00E97E51" w:rsidRDefault="00E97E51" w:rsidP="00E97E51">
      <w:pPr>
        <w:pStyle w:val="Heading2"/>
      </w:pPr>
      <w:bookmarkStart w:id="11" w:name="_Toc442176440"/>
      <w:r>
        <w:t>Disable All TAMPERS</w:t>
      </w:r>
      <w:bookmarkEnd w:id="11"/>
    </w:p>
    <w:p w14:paraId="5B66E2D9" w14:textId="77777777" w:rsidR="00E97E51" w:rsidRDefault="00E97E51" w:rsidP="00E97E51">
      <w:proofErr w:type="gramStart"/>
      <w:r>
        <w:t>fcc-hcr4.py</w:t>
      </w:r>
      <w:proofErr w:type="gramEnd"/>
      <w:r>
        <w:t xml:space="preserve"> file has user defines.</w:t>
      </w:r>
    </w:p>
    <w:p w14:paraId="151996CC" w14:textId="1A41EA95" w:rsidR="00E97E51" w:rsidRDefault="00E97E51" w:rsidP="00597FBD">
      <w:pPr>
        <w:pStyle w:val="NoSpacing"/>
      </w:pPr>
      <w:r>
        <w:t>##############USER DEFINED############</w:t>
      </w:r>
      <w:r w:rsidR="00805807">
        <w:t>##############################</w:t>
      </w:r>
      <w:r>
        <w:t>#####</w:t>
      </w:r>
      <w:r>
        <w:tab/>
      </w:r>
    </w:p>
    <w:p w14:paraId="598CE878" w14:textId="6767C1E5" w:rsidR="00E97E51" w:rsidRDefault="00E97E51" w:rsidP="00597FBD">
      <w:pPr>
        <w:pStyle w:val="NoSpacing"/>
      </w:pPr>
      <w:r>
        <w:t>…</w:t>
      </w:r>
    </w:p>
    <w:p w14:paraId="0DBF3976" w14:textId="128658BE" w:rsidR="00E97E51" w:rsidRDefault="00E97E51" w:rsidP="00597FBD">
      <w:pPr>
        <w:pStyle w:val="NoSpacing"/>
      </w:pPr>
      <w:proofErr w:type="spellStart"/>
      <w:r>
        <w:t>tamper_flag</w:t>
      </w:r>
      <w:proofErr w:type="spellEnd"/>
      <w:r>
        <w:t xml:space="preserve"> = '0'</w:t>
      </w:r>
    </w:p>
    <w:p w14:paraId="7C0C0CA0" w14:textId="77777777" w:rsidR="00E97E51" w:rsidRDefault="00E97E51" w:rsidP="00597FBD">
      <w:pPr>
        <w:pStyle w:val="NoSpacing"/>
      </w:pPr>
      <w:r>
        <w:tab/>
      </w:r>
      <w:r>
        <w:tab/>
      </w:r>
    </w:p>
    <w:p w14:paraId="754D4F22" w14:textId="77777777" w:rsidR="00E97E51" w:rsidRDefault="00E97E51" w:rsidP="00597FBD">
      <w:pPr>
        <w:pStyle w:val="NoSpacing"/>
      </w:pPr>
      <w:r>
        <w:t>##############USER DEFINED###############################################</w:t>
      </w:r>
    </w:p>
    <w:p w14:paraId="31E1B2AE" w14:textId="77777777" w:rsidR="00E97E51" w:rsidRDefault="00E97E51" w:rsidP="00E97E51"/>
    <w:p w14:paraId="2399D5BE" w14:textId="6306E351" w:rsidR="00E97E51" w:rsidRDefault="00E97E51" w:rsidP="00E97E51">
      <w:pPr>
        <w:pStyle w:val="Heading2"/>
      </w:pPr>
      <w:bookmarkStart w:id="12" w:name="_Toc442176441"/>
      <w:r>
        <w:t>Enable All TAMPERS</w:t>
      </w:r>
      <w:bookmarkEnd w:id="12"/>
    </w:p>
    <w:p w14:paraId="5FA9A181" w14:textId="77777777" w:rsidR="00E97E51" w:rsidRDefault="00E97E51" w:rsidP="00E97E51">
      <w:proofErr w:type="gramStart"/>
      <w:r>
        <w:t>fcc-hcr4.py</w:t>
      </w:r>
      <w:proofErr w:type="gramEnd"/>
      <w:r>
        <w:t xml:space="preserve"> file has user defines.</w:t>
      </w:r>
    </w:p>
    <w:p w14:paraId="09A5C226" w14:textId="080869DF" w:rsidR="00E97E51" w:rsidRDefault="00E97E51" w:rsidP="00597FBD">
      <w:pPr>
        <w:pStyle w:val="NoSpacing"/>
      </w:pPr>
      <w:r>
        <w:t>##############USER DEFINED##########</w:t>
      </w:r>
      <w:r w:rsidR="00805807">
        <w:t>#########################</w:t>
      </w:r>
      <w:r>
        <w:t>############</w:t>
      </w:r>
      <w:r>
        <w:tab/>
      </w:r>
    </w:p>
    <w:p w14:paraId="3715D35E" w14:textId="77777777" w:rsidR="00E97E51" w:rsidRDefault="00E97E51" w:rsidP="00597FBD">
      <w:pPr>
        <w:pStyle w:val="NoSpacing"/>
      </w:pPr>
      <w:r>
        <w:t>…</w:t>
      </w:r>
    </w:p>
    <w:p w14:paraId="5B5A9364" w14:textId="40E4FDB8" w:rsidR="00E97E51" w:rsidRDefault="00E97E51" w:rsidP="00597FBD">
      <w:pPr>
        <w:pStyle w:val="NoSpacing"/>
      </w:pPr>
      <w:proofErr w:type="spellStart"/>
      <w:r>
        <w:t>tamper_flag</w:t>
      </w:r>
      <w:proofErr w:type="spellEnd"/>
      <w:r>
        <w:t xml:space="preserve"> = '3f'</w:t>
      </w:r>
    </w:p>
    <w:p w14:paraId="3CD53FCA" w14:textId="77777777" w:rsidR="00E97E51" w:rsidRDefault="00E97E51" w:rsidP="00597FBD">
      <w:pPr>
        <w:pStyle w:val="NoSpacing"/>
      </w:pPr>
      <w:r>
        <w:tab/>
      </w:r>
      <w:r>
        <w:tab/>
      </w:r>
    </w:p>
    <w:p w14:paraId="5BFD07C4" w14:textId="77777777" w:rsidR="00E97E51" w:rsidRDefault="00E97E51" w:rsidP="00597FBD">
      <w:pPr>
        <w:pStyle w:val="NoSpacing"/>
      </w:pPr>
      <w:r>
        <w:t>##############USER DEFINED###############################################</w:t>
      </w:r>
    </w:p>
    <w:p w14:paraId="1695CFD3" w14:textId="77777777" w:rsidR="00E97E51" w:rsidRDefault="00E97E51" w:rsidP="004953C1"/>
    <w:p w14:paraId="1A4B752B" w14:textId="4DBFAEA4" w:rsidR="00E97E51" w:rsidRDefault="00E97E51" w:rsidP="00E97E51">
      <w:pPr>
        <w:pStyle w:val="Heading2"/>
      </w:pPr>
      <w:bookmarkStart w:id="13" w:name="_Toc442176442"/>
      <w:r>
        <w:lastRenderedPageBreak/>
        <w:t>Serial Port</w:t>
      </w:r>
      <w:bookmarkEnd w:id="13"/>
    </w:p>
    <w:p w14:paraId="781B635C" w14:textId="7AAC1613" w:rsidR="00E97E51" w:rsidRDefault="00E97E51" w:rsidP="00E97E51">
      <w:r>
        <w:t>This shouldn’t change for the laptop</w:t>
      </w:r>
      <w:r w:rsidR="00805807">
        <w:t xml:space="preserve">, but here just for clarity. Laptop should be always COM4. I connect the USB to serial cable into the top connector, to the right and the keyboard. </w:t>
      </w:r>
    </w:p>
    <w:p w14:paraId="3A013D03" w14:textId="77777777" w:rsidR="00805807" w:rsidRDefault="00805807" w:rsidP="00597FBD">
      <w:pPr>
        <w:pStyle w:val="NoSpacing"/>
      </w:pPr>
      <w:r>
        <w:t>##################################################</w:t>
      </w:r>
    </w:p>
    <w:p w14:paraId="5C8E76AD" w14:textId="77777777" w:rsidR="00805807" w:rsidRDefault="00805807" w:rsidP="00597FBD">
      <w:pPr>
        <w:pStyle w:val="NoSpacing"/>
      </w:pPr>
      <w:r>
        <w:t>#USER/Machine SPECIFIC, change UART to MATCH YOURS!!!!</w:t>
      </w:r>
    </w:p>
    <w:p w14:paraId="606BBBD6" w14:textId="04BA506D" w:rsidR="00805807" w:rsidRDefault="00805807" w:rsidP="00597FBD">
      <w:pPr>
        <w:pStyle w:val="NoSpacing"/>
      </w:pPr>
      <w:proofErr w:type="gramStart"/>
      <w:r>
        <w:t>port</w:t>
      </w:r>
      <w:proofErr w:type="gramEnd"/>
      <w:r>
        <w:t xml:space="preserve"> = 'COM4'</w:t>
      </w:r>
    </w:p>
    <w:p w14:paraId="2011FDA6" w14:textId="77777777" w:rsidR="00805807" w:rsidRDefault="00805807" w:rsidP="00597FBD">
      <w:pPr>
        <w:pStyle w:val="NoSpacing"/>
      </w:pPr>
      <w:proofErr w:type="gramStart"/>
      <w:r>
        <w:t>path</w:t>
      </w:r>
      <w:proofErr w:type="gramEnd"/>
      <w:r>
        <w:t xml:space="preserve"> = '..\log\\'</w:t>
      </w:r>
    </w:p>
    <w:p w14:paraId="6D3C9B46" w14:textId="77777777" w:rsidR="00805807" w:rsidRDefault="00805807" w:rsidP="00597FBD">
      <w:pPr>
        <w:pStyle w:val="NoSpacing"/>
      </w:pPr>
      <w:proofErr w:type="spellStart"/>
      <w:proofErr w:type="gramStart"/>
      <w:r>
        <w:t>brk</w:t>
      </w:r>
      <w:proofErr w:type="spellEnd"/>
      <w:proofErr w:type="gramEnd"/>
      <w:r>
        <w:t xml:space="preserve"> = '\\'</w:t>
      </w:r>
    </w:p>
    <w:p w14:paraId="491DC1B1" w14:textId="77777777" w:rsidR="00805807" w:rsidRDefault="00805807" w:rsidP="00597FBD">
      <w:pPr>
        <w:pStyle w:val="NoSpacing"/>
      </w:pPr>
      <w:proofErr w:type="spellStart"/>
      <w:r>
        <w:t>log_name</w:t>
      </w:r>
      <w:proofErr w:type="spellEnd"/>
      <w:r>
        <w:t xml:space="preserve"> = '</w:t>
      </w:r>
      <w:proofErr w:type="spellStart"/>
      <w:r>
        <w:t>check_card_log</w:t>
      </w:r>
      <w:proofErr w:type="spellEnd"/>
      <w:r>
        <w:t>'</w:t>
      </w:r>
    </w:p>
    <w:p w14:paraId="159C877C" w14:textId="77777777" w:rsidR="00805807" w:rsidRDefault="00805807" w:rsidP="00597FBD">
      <w:pPr>
        <w:pStyle w:val="NoSpacing"/>
      </w:pPr>
    </w:p>
    <w:p w14:paraId="45D246A2" w14:textId="31064DE7" w:rsidR="00805807" w:rsidRDefault="00805807" w:rsidP="00597FBD">
      <w:pPr>
        <w:pStyle w:val="NoSpacing"/>
      </w:pPr>
      <w:r>
        <w:t>##################################################</w:t>
      </w:r>
    </w:p>
    <w:p w14:paraId="39E2C89A" w14:textId="77777777" w:rsidR="00805807" w:rsidRDefault="00805807" w:rsidP="00597FBD">
      <w:pPr>
        <w:pStyle w:val="NoSpacing"/>
      </w:pPr>
    </w:p>
    <w:p w14:paraId="5BE80199" w14:textId="77777777" w:rsidR="00805807" w:rsidRDefault="00805807" w:rsidP="00597FBD">
      <w:pPr>
        <w:pStyle w:val="NoSpacing"/>
      </w:pPr>
    </w:p>
    <w:p w14:paraId="0C7A8D0E" w14:textId="08182948" w:rsidR="00805807" w:rsidRDefault="00524C83" w:rsidP="00524C83">
      <w:pPr>
        <w:pStyle w:val="Heading2"/>
      </w:pPr>
      <w:r>
        <w:t>Ethernet</w:t>
      </w:r>
    </w:p>
    <w:p w14:paraId="2318C3B1" w14:textId="2BF5A4FD" w:rsidR="00524C83" w:rsidRDefault="00524C83" w:rsidP="00524C83">
      <w:r>
        <w:t xml:space="preserve">The HCR-4 uses a static IP address with a crossover cable to the laptop. It is assumed neither the laptop Ethernet or the HCR-4 will be plugged into a live network, only connect them together. HCR-4 device are programmed to </w:t>
      </w:r>
      <w:r w:rsidR="00072D8B">
        <w:t>use IP 1.70 and 1.72.</w:t>
      </w:r>
    </w:p>
    <w:p w14:paraId="11380564" w14:textId="4C7B4C41" w:rsidR="00DB704C" w:rsidRDefault="00DB704C" w:rsidP="00DB704C">
      <w:pPr>
        <w:ind w:left="360"/>
      </w:pPr>
      <w:r>
        <w:t xml:space="preserve">It only works with the </w:t>
      </w:r>
      <w:r w:rsidRPr="00DB704C">
        <w:t>USB to Ethernet Dongle: Back/Top USB connector</w:t>
      </w:r>
    </w:p>
    <w:p w14:paraId="31293866" w14:textId="14A282E8" w:rsidR="00DB704C" w:rsidRPr="00DB704C" w:rsidRDefault="00DB704C" w:rsidP="00DB704C">
      <w:pPr>
        <w:ind w:left="360"/>
      </w:pPr>
      <w:r>
        <w:t>Regular port doesn’t work, this one is set to static IP.</w:t>
      </w:r>
      <w:bookmarkStart w:id="14" w:name="_GoBack"/>
      <w:bookmarkEnd w:id="14"/>
    </w:p>
    <w:p w14:paraId="230EFE21" w14:textId="77777777" w:rsidR="00DB704C" w:rsidRDefault="00DB704C" w:rsidP="00524C83"/>
    <w:p w14:paraId="602DC177" w14:textId="6C4B5B35" w:rsidR="00524C83" w:rsidRDefault="00524C83" w:rsidP="00524C83">
      <w:r>
        <w:t>The laptop:</w:t>
      </w:r>
    </w:p>
    <w:p w14:paraId="21F469AD" w14:textId="7EF45696" w:rsidR="00524C83" w:rsidRDefault="00524C83" w:rsidP="00524C83">
      <w:pPr>
        <w:pStyle w:val="NoSpacing"/>
      </w:pPr>
      <w:r>
        <w:t>IP Address: 192.168.1.71</w:t>
      </w:r>
    </w:p>
    <w:p w14:paraId="068A33DD" w14:textId="73B93639" w:rsidR="00524C83" w:rsidRDefault="00524C83" w:rsidP="00524C83">
      <w:pPr>
        <w:pStyle w:val="NoSpacing"/>
      </w:pPr>
      <w:r>
        <w:t>Subnet Address: 255.255.255.0</w:t>
      </w:r>
    </w:p>
    <w:p w14:paraId="7EAAA642" w14:textId="2362197A" w:rsidR="00524C83" w:rsidRDefault="00524C83" w:rsidP="00524C83">
      <w:pPr>
        <w:pStyle w:val="NoSpacing"/>
      </w:pPr>
      <w:r>
        <w:t>Default Gateway: 192.168.1.1</w:t>
      </w:r>
    </w:p>
    <w:p w14:paraId="06B2CE31" w14:textId="77777777" w:rsidR="00524C83" w:rsidRDefault="00524C83" w:rsidP="00524C83"/>
    <w:p w14:paraId="7BA5D323" w14:textId="21C5F996" w:rsidR="00524C83" w:rsidRDefault="00524C83" w:rsidP="00524C83">
      <w:r>
        <w:t>The HCR-4:</w:t>
      </w:r>
    </w:p>
    <w:p w14:paraId="23A1D42A" w14:textId="26BB7570" w:rsidR="00524C83" w:rsidRDefault="00524C83" w:rsidP="00524C83">
      <w:pPr>
        <w:pStyle w:val="NoSpacing"/>
      </w:pPr>
      <w:r>
        <w:t>IP Address: 192.168.1.70</w:t>
      </w:r>
    </w:p>
    <w:p w14:paraId="12550715" w14:textId="77777777" w:rsidR="00524C83" w:rsidRDefault="00524C83" w:rsidP="00524C83">
      <w:pPr>
        <w:pStyle w:val="NoSpacing"/>
      </w:pPr>
      <w:r>
        <w:t>Subnet Address: 255.255.255.0</w:t>
      </w:r>
    </w:p>
    <w:p w14:paraId="62FD7077" w14:textId="77777777" w:rsidR="00524C83" w:rsidRDefault="00524C83" w:rsidP="00524C83">
      <w:pPr>
        <w:pStyle w:val="NoSpacing"/>
      </w:pPr>
      <w:r>
        <w:t>Default Gateway: 192.168.1.1</w:t>
      </w:r>
    </w:p>
    <w:p w14:paraId="00950243" w14:textId="77777777" w:rsidR="00524C83" w:rsidRDefault="00524C83" w:rsidP="00524C83">
      <w:pPr>
        <w:pStyle w:val="NoSpacing"/>
      </w:pPr>
    </w:p>
    <w:p w14:paraId="6F847D22" w14:textId="40C256D3" w:rsidR="00524C83" w:rsidRDefault="00524C83" w:rsidP="00524C83">
      <w:r>
        <w:t xml:space="preserve">This is configured in the HCR-4 </w:t>
      </w:r>
      <w:r w:rsidRPr="00524C83">
        <w:rPr>
          <w:i/>
        </w:rPr>
        <w:t>/</w:t>
      </w:r>
      <w:proofErr w:type="spellStart"/>
      <w:r w:rsidRPr="00524C83">
        <w:rPr>
          <w:i/>
        </w:rPr>
        <w:t>etc</w:t>
      </w:r>
      <w:proofErr w:type="spellEnd"/>
      <w:r w:rsidRPr="00524C83">
        <w:rPr>
          <w:i/>
        </w:rPr>
        <w:t>/network/interfaces</w:t>
      </w:r>
      <w:r>
        <w:t xml:space="preserve"> file.</w:t>
      </w:r>
    </w:p>
    <w:p w14:paraId="21D32F79" w14:textId="17757AF3" w:rsidR="00524C83" w:rsidRDefault="00524C83" w:rsidP="00072D8B">
      <w:pPr>
        <w:pStyle w:val="NoSpacing"/>
      </w:pPr>
      <w:proofErr w:type="gramStart"/>
      <w:r>
        <w:t>auto</w:t>
      </w:r>
      <w:proofErr w:type="gramEnd"/>
      <w:r>
        <w:t xml:space="preserve"> eth0</w:t>
      </w:r>
    </w:p>
    <w:p w14:paraId="10FA7022" w14:textId="59F74072" w:rsidR="00524C83" w:rsidRDefault="00524C83" w:rsidP="00072D8B">
      <w:pPr>
        <w:pStyle w:val="NoSpacing"/>
      </w:pPr>
      <w:r>
        <w:t>#</w:t>
      </w:r>
      <w:proofErr w:type="spellStart"/>
      <w:r>
        <w:t>iface</w:t>
      </w:r>
      <w:proofErr w:type="spellEnd"/>
      <w:r>
        <w:t xml:space="preserve"> eth0 </w:t>
      </w:r>
      <w:proofErr w:type="spellStart"/>
      <w:r>
        <w:t>inet</w:t>
      </w:r>
      <w:proofErr w:type="spellEnd"/>
      <w:r>
        <w:t xml:space="preserve"> </w:t>
      </w:r>
      <w:proofErr w:type="spellStart"/>
      <w:r>
        <w:t>dhcp</w:t>
      </w:r>
      <w:proofErr w:type="spellEnd"/>
      <w:r>
        <w:t xml:space="preserve"> –</w:t>
      </w:r>
      <w:r w:rsidR="00072D8B">
        <w:t xml:space="preserve"> disabled to make static</w:t>
      </w:r>
    </w:p>
    <w:p w14:paraId="41AF785C" w14:textId="77777777" w:rsidR="00072D8B" w:rsidRDefault="00072D8B" w:rsidP="00072D8B">
      <w:pPr>
        <w:pStyle w:val="NoSpacing"/>
      </w:pPr>
    </w:p>
    <w:p w14:paraId="7E3BDF6C" w14:textId="7765359B" w:rsidR="00072D8B" w:rsidRDefault="00072D8B" w:rsidP="00072D8B">
      <w:pPr>
        <w:pStyle w:val="NoSpacing"/>
      </w:pPr>
      <w:r>
        <w:t># added static set up below</w:t>
      </w:r>
    </w:p>
    <w:p w14:paraId="6C8B3E48" w14:textId="34E148B8" w:rsidR="00072D8B" w:rsidRDefault="00072D8B" w:rsidP="00072D8B">
      <w:pPr>
        <w:pStyle w:val="NoSpacing"/>
      </w:pPr>
      <w:proofErr w:type="spellStart"/>
      <w:proofErr w:type="gramStart"/>
      <w:r>
        <w:t>iface</w:t>
      </w:r>
      <w:proofErr w:type="spellEnd"/>
      <w:proofErr w:type="gramEnd"/>
      <w:r>
        <w:t xml:space="preserve"> eth0 </w:t>
      </w:r>
      <w:proofErr w:type="spellStart"/>
      <w:r>
        <w:t>inet</w:t>
      </w:r>
      <w:proofErr w:type="spellEnd"/>
      <w:r>
        <w:t xml:space="preserve"> static</w:t>
      </w:r>
    </w:p>
    <w:p w14:paraId="33A3D25A" w14:textId="71611916" w:rsidR="00524C83" w:rsidRDefault="00072D8B" w:rsidP="00072D8B">
      <w:pPr>
        <w:pStyle w:val="NoSpacing"/>
      </w:pPr>
      <w:proofErr w:type="gramStart"/>
      <w:r>
        <w:t>a</w:t>
      </w:r>
      <w:r w:rsidR="00524C83">
        <w:t>ddress</w:t>
      </w:r>
      <w:proofErr w:type="gramEnd"/>
      <w:r w:rsidR="00524C83">
        <w:t xml:space="preserve"> 192.168.1.70</w:t>
      </w:r>
    </w:p>
    <w:p w14:paraId="2EC9A1E2" w14:textId="75940BD3" w:rsidR="00524C83" w:rsidRDefault="00072D8B" w:rsidP="00072D8B">
      <w:pPr>
        <w:pStyle w:val="NoSpacing"/>
      </w:pPr>
      <w:proofErr w:type="gramStart"/>
      <w:r>
        <w:t>netmask</w:t>
      </w:r>
      <w:proofErr w:type="gramEnd"/>
      <w:r w:rsidR="00524C83">
        <w:t xml:space="preserve"> 255.255.255.0</w:t>
      </w:r>
    </w:p>
    <w:p w14:paraId="0854371E" w14:textId="76E2D729" w:rsidR="00524C83" w:rsidRDefault="00072D8B" w:rsidP="00072D8B">
      <w:pPr>
        <w:pStyle w:val="NoSpacing"/>
      </w:pPr>
      <w:proofErr w:type="gramStart"/>
      <w:r>
        <w:t>gateway</w:t>
      </w:r>
      <w:proofErr w:type="gramEnd"/>
      <w:r w:rsidR="00524C83">
        <w:t xml:space="preserve"> 192.168.1.1</w:t>
      </w:r>
    </w:p>
    <w:p w14:paraId="16BBDAA8" w14:textId="77777777" w:rsidR="00524C83" w:rsidRDefault="00524C83" w:rsidP="00524C83"/>
    <w:p w14:paraId="7A89A508" w14:textId="77777777" w:rsidR="00524C83" w:rsidRDefault="00524C83" w:rsidP="00524C83"/>
    <w:p w14:paraId="00529835" w14:textId="77777777" w:rsidR="00524C83" w:rsidRPr="00524C83" w:rsidRDefault="00524C83" w:rsidP="00524C83"/>
    <w:sectPr w:rsidR="00524C83" w:rsidRPr="00524C83" w:rsidSect="002E53F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70EE"/>
    <w:multiLevelType w:val="hybridMultilevel"/>
    <w:tmpl w:val="3EB4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701D"/>
    <w:multiLevelType w:val="hybridMultilevel"/>
    <w:tmpl w:val="23A60082"/>
    <w:lvl w:ilvl="0" w:tplc="0B144E64">
      <w:start w:val="2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44609"/>
    <w:multiLevelType w:val="hybridMultilevel"/>
    <w:tmpl w:val="B5FC30EE"/>
    <w:lvl w:ilvl="0" w:tplc="D45A0CE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15:restartNumberingAfterBreak="0">
    <w:nsid w:val="1482775B"/>
    <w:multiLevelType w:val="multilevel"/>
    <w:tmpl w:val="5C5CBD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5F0D3C"/>
    <w:multiLevelType w:val="hybridMultilevel"/>
    <w:tmpl w:val="D43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9C7"/>
    <w:multiLevelType w:val="hybridMultilevel"/>
    <w:tmpl w:val="048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12BED"/>
    <w:multiLevelType w:val="hybridMultilevel"/>
    <w:tmpl w:val="A81A8BA4"/>
    <w:lvl w:ilvl="0" w:tplc="B3EAC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16A32"/>
    <w:multiLevelType w:val="hybridMultilevel"/>
    <w:tmpl w:val="838ADD14"/>
    <w:lvl w:ilvl="0" w:tplc="93B86A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B630F"/>
    <w:multiLevelType w:val="hybridMultilevel"/>
    <w:tmpl w:val="92C2BC1A"/>
    <w:lvl w:ilvl="0" w:tplc="BC98A9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630CB"/>
    <w:multiLevelType w:val="hybridMultilevel"/>
    <w:tmpl w:val="5116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EF0664"/>
    <w:multiLevelType w:val="hybridMultilevel"/>
    <w:tmpl w:val="B6DC83FA"/>
    <w:lvl w:ilvl="0" w:tplc="7152E4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60C4F"/>
    <w:multiLevelType w:val="hybridMultilevel"/>
    <w:tmpl w:val="C212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07437"/>
    <w:multiLevelType w:val="hybridMultilevel"/>
    <w:tmpl w:val="44C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90A4D"/>
    <w:multiLevelType w:val="hybridMultilevel"/>
    <w:tmpl w:val="9A14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B501B"/>
    <w:multiLevelType w:val="hybridMultilevel"/>
    <w:tmpl w:val="D674C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092190"/>
    <w:multiLevelType w:val="hybridMultilevel"/>
    <w:tmpl w:val="A02A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46A2E"/>
    <w:multiLevelType w:val="hybridMultilevel"/>
    <w:tmpl w:val="76B21BC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A0D64F7"/>
    <w:multiLevelType w:val="hybridMultilevel"/>
    <w:tmpl w:val="2CC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461"/>
    <w:multiLevelType w:val="hybridMultilevel"/>
    <w:tmpl w:val="390022DE"/>
    <w:lvl w:ilvl="0" w:tplc="19CAA5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23161"/>
    <w:multiLevelType w:val="hybridMultilevel"/>
    <w:tmpl w:val="1BFE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B2ACB"/>
    <w:multiLevelType w:val="hybridMultilevel"/>
    <w:tmpl w:val="C3089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202788"/>
    <w:multiLevelType w:val="hybridMultilevel"/>
    <w:tmpl w:val="8CB2F8FC"/>
    <w:lvl w:ilvl="0" w:tplc="237EDC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95326E"/>
    <w:multiLevelType w:val="hybridMultilevel"/>
    <w:tmpl w:val="C96CE6CE"/>
    <w:lvl w:ilvl="0" w:tplc="0B144E64">
      <w:start w:val="2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607E8"/>
    <w:multiLevelType w:val="hybridMultilevel"/>
    <w:tmpl w:val="0F28AFB4"/>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7255009A"/>
    <w:multiLevelType w:val="hybridMultilevel"/>
    <w:tmpl w:val="E42E652E"/>
    <w:lvl w:ilvl="0" w:tplc="0409000F">
      <w:start w:val="1"/>
      <w:numFmt w:val="decimal"/>
      <w:lvlText w:val="%1."/>
      <w:lvlJc w:val="left"/>
      <w:pPr>
        <w:ind w:left="720" w:hanging="360"/>
      </w:pPr>
    </w:lvl>
    <w:lvl w:ilvl="1" w:tplc="2D72DD02">
      <w:numFmt w:val="bullet"/>
      <w:lvlText w:val=""/>
      <w:lvlJc w:val="left"/>
      <w:pPr>
        <w:ind w:left="1440" w:hanging="360"/>
      </w:pPr>
      <w:rPr>
        <w:rFonts w:ascii="Wingdings" w:eastAsiaTheme="minorEastAsia"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442AC"/>
    <w:multiLevelType w:val="hybridMultilevel"/>
    <w:tmpl w:val="FF0297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84F7C"/>
    <w:multiLevelType w:val="hybridMultilevel"/>
    <w:tmpl w:val="33EE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2013E"/>
    <w:multiLevelType w:val="hybridMultilevel"/>
    <w:tmpl w:val="5B506F20"/>
    <w:lvl w:ilvl="0" w:tplc="0B144E64">
      <w:start w:val="170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B1846"/>
    <w:multiLevelType w:val="hybridMultilevel"/>
    <w:tmpl w:val="B958D528"/>
    <w:lvl w:ilvl="0" w:tplc="B3EAC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5"/>
  </w:num>
  <w:num w:numId="15">
    <w:abstractNumId w:val="19"/>
  </w:num>
  <w:num w:numId="16">
    <w:abstractNumId w:val="14"/>
  </w:num>
  <w:num w:numId="17">
    <w:abstractNumId w:val="22"/>
  </w:num>
  <w:num w:numId="18">
    <w:abstractNumId w:val="11"/>
  </w:num>
  <w:num w:numId="19">
    <w:abstractNumId w:val="0"/>
  </w:num>
  <w:num w:numId="20">
    <w:abstractNumId w:val="6"/>
  </w:num>
  <w:num w:numId="21">
    <w:abstractNumId w:val="28"/>
  </w:num>
  <w:num w:numId="22">
    <w:abstractNumId w:val="16"/>
  </w:num>
  <w:num w:numId="23">
    <w:abstractNumId w:val="10"/>
  </w:num>
  <w:num w:numId="24">
    <w:abstractNumId w:val="2"/>
  </w:num>
  <w:num w:numId="25">
    <w:abstractNumId w:val="27"/>
  </w:num>
  <w:num w:numId="26">
    <w:abstractNumId w:val="15"/>
  </w:num>
  <w:num w:numId="27">
    <w:abstractNumId w:val="13"/>
  </w:num>
  <w:num w:numId="28">
    <w:abstractNumId w:val="26"/>
  </w:num>
  <w:num w:numId="29">
    <w:abstractNumId w:val="24"/>
  </w:num>
  <w:num w:numId="30">
    <w:abstractNumId w:val="21"/>
  </w:num>
  <w:num w:numId="31">
    <w:abstractNumId w:val="8"/>
  </w:num>
  <w:num w:numId="32">
    <w:abstractNumId w:val="7"/>
  </w:num>
  <w:num w:numId="33">
    <w:abstractNumId w:val="5"/>
  </w:num>
  <w:num w:numId="34">
    <w:abstractNumId w:val="4"/>
  </w:num>
  <w:num w:numId="35">
    <w:abstractNumId w:val="20"/>
  </w:num>
  <w:num w:numId="36">
    <w:abstractNumId w:val="23"/>
  </w:num>
  <w:num w:numId="37">
    <w:abstractNumId w:val="12"/>
  </w:num>
  <w:num w:numId="38">
    <w:abstractNumId w:val="9"/>
  </w:num>
  <w:num w:numId="39">
    <w:abstractNumId w:val="1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81"/>
    <w:rsid w:val="00003471"/>
    <w:rsid w:val="0002773E"/>
    <w:rsid w:val="00036883"/>
    <w:rsid w:val="00045C0E"/>
    <w:rsid w:val="000534A7"/>
    <w:rsid w:val="000607ED"/>
    <w:rsid w:val="00066615"/>
    <w:rsid w:val="00072D8B"/>
    <w:rsid w:val="00075D1C"/>
    <w:rsid w:val="00076316"/>
    <w:rsid w:val="0008323B"/>
    <w:rsid w:val="000834A0"/>
    <w:rsid w:val="00090FFB"/>
    <w:rsid w:val="000960CD"/>
    <w:rsid w:val="000968B1"/>
    <w:rsid w:val="000A040D"/>
    <w:rsid w:val="000B5479"/>
    <w:rsid w:val="000B5B0A"/>
    <w:rsid w:val="000C608C"/>
    <w:rsid w:val="000C6936"/>
    <w:rsid w:val="000D0BBF"/>
    <w:rsid w:val="000F63B2"/>
    <w:rsid w:val="00101C46"/>
    <w:rsid w:val="001028B9"/>
    <w:rsid w:val="001110C7"/>
    <w:rsid w:val="0011348D"/>
    <w:rsid w:val="00134520"/>
    <w:rsid w:val="0013678A"/>
    <w:rsid w:val="0014504A"/>
    <w:rsid w:val="0014762F"/>
    <w:rsid w:val="00152D7E"/>
    <w:rsid w:val="0015445A"/>
    <w:rsid w:val="001556BB"/>
    <w:rsid w:val="0016292D"/>
    <w:rsid w:val="00166235"/>
    <w:rsid w:val="00174E8A"/>
    <w:rsid w:val="001774DA"/>
    <w:rsid w:val="00184690"/>
    <w:rsid w:val="00193DC2"/>
    <w:rsid w:val="00195BE6"/>
    <w:rsid w:val="00197241"/>
    <w:rsid w:val="001A0775"/>
    <w:rsid w:val="001A2D6C"/>
    <w:rsid w:val="001A43B4"/>
    <w:rsid w:val="001B3DD8"/>
    <w:rsid w:val="001B657F"/>
    <w:rsid w:val="001B78B5"/>
    <w:rsid w:val="001C4638"/>
    <w:rsid w:val="001D044C"/>
    <w:rsid w:val="001D4355"/>
    <w:rsid w:val="001E01D6"/>
    <w:rsid w:val="001E4330"/>
    <w:rsid w:val="001E7CBF"/>
    <w:rsid w:val="001F7D7D"/>
    <w:rsid w:val="002054E0"/>
    <w:rsid w:val="00216D74"/>
    <w:rsid w:val="002231E2"/>
    <w:rsid w:val="002266AA"/>
    <w:rsid w:val="00231AB8"/>
    <w:rsid w:val="00235DB5"/>
    <w:rsid w:val="002440BD"/>
    <w:rsid w:val="00247970"/>
    <w:rsid w:val="00254125"/>
    <w:rsid w:val="00256AF5"/>
    <w:rsid w:val="002573E4"/>
    <w:rsid w:val="00262F9E"/>
    <w:rsid w:val="002722BA"/>
    <w:rsid w:val="002760F2"/>
    <w:rsid w:val="0027638F"/>
    <w:rsid w:val="0027697F"/>
    <w:rsid w:val="002B45E5"/>
    <w:rsid w:val="002C4504"/>
    <w:rsid w:val="002C6B99"/>
    <w:rsid w:val="002D374A"/>
    <w:rsid w:val="002E0DF6"/>
    <w:rsid w:val="002E4F73"/>
    <w:rsid w:val="002E53F5"/>
    <w:rsid w:val="002F08A9"/>
    <w:rsid w:val="002F5244"/>
    <w:rsid w:val="00305846"/>
    <w:rsid w:val="0031387D"/>
    <w:rsid w:val="00327712"/>
    <w:rsid w:val="00342B1A"/>
    <w:rsid w:val="003535CB"/>
    <w:rsid w:val="0035692C"/>
    <w:rsid w:val="003605CC"/>
    <w:rsid w:val="00362F21"/>
    <w:rsid w:val="00393954"/>
    <w:rsid w:val="003A767C"/>
    <w:rsid w:val="003B44E4"/>
    <w:rsid w:val="003C1495"/>
    <w:rsid w:val="003C3604"/>
    <w:rsid w:val="003C3DC4"/>
    <w:rsid w:val="003C5D44"/>
    <w:rsid w:val="003D769F"/>
    <w:rsid w:val="003E2F78"/>
    <w:rsid w:val="003F39DD"/>
    <w:rsid w:val="00410915"/>
    <w:rsid w:val="00414EFE"/>
    <w:rsid w:val="00417562"/>
    <w:rsid w:val="00426968"/>
    <w:rsid w:val="0043063E"/>
    <w:rsid w:val="00431085"/>
    <w:rsid w:val="004328C2"/>
    <w:rsid w:val="00433043"/>
    <w:rsid w:val="00433745"/>
    <w:rsid w:val="00445A46"/>
    <w:rsid w:val="004540A9"/>
    <w:rsid w:val="00456BD9"/>
    <w:rsid w:val="00457CC2"/>
    <w:rsid w:val="00467089"/>
    <w:rsid w:val="004717B0"/>
    <w:rsid w:val="00471C1B"/>
    <w:rsid w:val="004907D6"/>
    <w:rsid w:val="004953C1"/>
    <w:rsid w:val="00496981"/>
    <w:rsid w:val="004C19AC"/>
    <w:rsid w:val="004C4AB5"/>
    <w:rsid w:val="004C7F8C"/>
    <w:rsid w:val="004D3B08"/>
    <w:rsid w:val="004D6767"/>
    <w:rsid w:val="004E0444"/>
    <w:rsid w:val="004F1125"/>
    <w:rsid w:val="0050295D"/>
    <w:rsid w:val="0051025E"/>
    <w:rsid w:val="005112CC"/>
    <w:rsid w:val="00524C83"/>
    <w:rsid w:val="00527281"/>
    <w:rsid w:val="005278A8"/>
    <w:rsid w:val="00532E72"/>
    <w:rsid w:val="005420F8"/>
    <w:rsid w:val="00542253"/>
    <w:rsid w:val="00543C13"/>
    <w:rsid w:val="005447DB"/>
    <w:rsid w:val="005651AE"/>
    <w:rsid w:val="00584E55"/>
    <w:rsid w:val="00587178"/>
    <w:rsid w:val="00594130"/>
    <w:rsid w:val="005976F8"/>
    <w:rsid w:val="00597FBD"/>
    <w:rsid w:val="005A1955"/>
    <w:rsid w:val="005A3D1E"/>
    <w:rsid w:val="005A5810"/>
    <w:rsid w:val="005A5C57"/>
    <w:rsid w:val="005C0960"/>
    <w:rsid w:val="005C3DBF"/>
    <w:rsid w:val="005D2342"/>
    <w:rsid w:val="005D3836"/>
    <w:rsid w:val="005D45C7"/>
    <w:rsid w:val="005E203B"/>
    <w:rsid w:val="005F4E63"/>
    <w:rsid w:val="00611209"/>
    <w:rsid w:val="00612F98"/>
    <w:rsid w:val="006149CE"/>
    <w:rsid w:val="00630F55"/>
    <w:rsid w:val="00635BEF"/>
    <w:rsid w:val="00636069"/>
    <w:rsid w:val="0064018C"/>
    <w:rsid w:val="00642B52"/>
    <w:rsid w:val="00651C0C"/>
    <w:rsid w:val="006644A4"/>
    <w:rsid w:val="00670B87"/>
    <w:rsid w:val="00673D01"/>
    <w:rsid w:val="00673F57"/>
    <w:rsid w:val="00681414"/>
    <w:rsid w:val="00683E2A"/>
    <w:rsid w:val="0068549D"/>
    <w:rsid w:val="00694447"/>
    <w:rsid w:val="006A362E"/>
    <w:rsid w:val="006A70C4"/>
    <w:rsid w:val="006A7C6D"/>
    <w:rsid w:val="006B190E"/>
    <w:rsid w:val="006B3EBE"/>
    <w:rsid w:val="006B7557"/>
    <w:rsid w:val="006C5E52"/>
    <w:rsid w:val="006C6F38"/>
    <w:rsid w:val="006D3ADB"/>
    <w:rsid w:val="006D42EB"/>
    <w:rsid w:val="006D53D6"/>
    <w:rsid w:val="006D663D"/>
    <w:rsid w:val="006F64E0"/>
    <w:rsid w:val="00712FEE"/>
    <w:rsid w:val="00722D0E"/>
    <w:rsid w:val="0072494B"/>
    <w:rsid w:val="00741787"/>
    <w:rsid w:val="00742DBF"/>
    <w:rsid w:val="007447E5"/>
    <w:rsid w:val="007509CB"/>
    <w:rsid w:val="00750F01"/>
    <w:rsid w:val="00771DB4"/>
    <w:rsid w:val="00780FBE"/>
    <w:rsid w:val="00785E99"/>
    <w:rsid w:val="00786BDB"/>
    <w:rsid w:val="007913A8"/>
    <w:rsid w:val="007918F4"/>
    <w:rsid w:val="007933E1"/>
    <w:rsid w:val="007939EF"/>
    <w:rsid w:val="00794DFA"/>
    <w:rsid w:val="00796FBE"/>
    <w:rsid w:val="007A0297"/>
    <w:rsid w:val="007A0DA1"/>
    <w:rsid w:val="007A4AD9"/>
    <w:rsid w:val="007B24AF"/>
    <w:rsid w:val="007C4C9A"/>
    <w:rsid w:val="007C6286"/>
    <w:rsid w:val="007C7466"/>
    <w:rsid w:val="007C75E1"/>
    <w:rsid w:val="007E356A"/>
    <w:rsid w:val="007E6C7E"/>
    <w:rsid w:val="00805807"/>
    <w:rsid w:val="00806811"/>
    <w:rsid w:val="00825828"/>
    <w:rsid w:val="008326D2"/>
    <w:rsid w:val="00842A66"/>
    <w:rsid w:val="00847827"/>
    <w:rsid w:val="00856222"/>
    <w:rsid w:val="00867DA8"/>
    <w:rsid w:val="00873FA9"/>
    <w:rsid w:val="008760CF"/>
    <w:rsid w:val="00876F24"/>
    <w:rsid w:val="00882FF8"/>
    <w:rsid w:val="00886805"/>
    <w:rsid w:val="00890D04"/>
    <w:rsid w:val="00890E85"/>
    <w:rsid w:val="00893EF1"/>
    <w:rsid w:val="008A226B"/>
    <w:rsid w:val="008A511B"/>
    <w:rsid w:val="008A5EC5"/>
    <w:rsid w:val="008B035C"/>
    <w:rsid w:val="008B1264"/>
    <w:rsid w:val="008B1D6B"/>
    <w:rsid w:val="008B2935"/>
    <w:rsid w:val="008B2EEA"/>
    <w:rsid w:val="008B5CC0"/>
    <w:rsid w:val="008C4D75"/>
    <w:rsid w:val="008C5552"/>
    <w:rsid w:val="008D024B"/>
    <w:rsid w:val="008F0036"/>
    <w:rsid w:val="00903C49"/>
    <w:rsid w:val="009048B6"/>
    <w:rsid w:val="00911EF4"/>
    <w:rsid w:val="00912BFE"/>
    <w:rsid w:val="009151BB"/>
    <w:rsid w:val="00916B82"/>
    <w:rsid w:val="00917348"/>
    <w:rsid w:val="00917F58"/>
    <w:rsid w:val="00923BA1"/>
    <w:rsid w:val="00927725"/>
    <w:rsid w:val="00943EE3"/>
    <w:rsid w:val="0094420B"/>
    <w:rsid w:val="00946936"/>
    <w:rsid w:val="00947B07"/>
    <w:rsid w:val="00950A24"/>
    <w:rsid w:val="00954879"/>
    <w:rsid w:val="00956B38"/>
    <w:rsid w:val="009600DC"/>
    <w:rsid w:val="00961D5B"/>
    <w:rsid w:val="00964165"/>
    <w:rsid w:val="009731B2"/>
    <w:rsid w:val="009804A3"/>
    <w:rsid w:val="00985B42"/>
    <w:rsid w:val="009920E0"/>
    <w:rsid w:val="00993A6F"/>
    <w:rsid w:val="00993BF9"/>
    <w:rsid w:val="00996A9F"/>
    <w:rsid w:val="009A1E03"/>
    <w:rsid w:val="009A6B8B"/>
    <w:rsid w:val="009B2B52"/>
    <w:rsid w:val="009B6BEB"/>
    <w:rsid w:val="009C4970"/>
    <w:rsid w:val="009D0AC8"/>
    <w:rsid w:val="009D50B5"/>
    <w:rsid w:val="009E294B"/>
    <w:rsid w:val="009E31E0"/>
    <w:rsid w:val="009E3BBE"/>
    <w:rsid w:val="009F5AAE"/>
    <w:rsid w:val="00A0404F"/>
    <w:rsid w:val="00A06BF1"/>
    <w:rsid w:val="00A13896"/>
    <w:rsid w:val="00A168AD"/>
    <w:rsid w:val="00A17634"/>
    <w:rsid w:val="00A274CD"/>
    <w:rsid w:val="00A301DB"/>
    <w:rsid w:val="00A307AB"/>
    <w:rsid w:val="00A323E1"/>
    <w:rsid w:val="00A355C5"/>
    <w:rsid w:val="00A36183"/>
    <w:rsid w:val="00A41C3E"/>
    <w:rsid w:val="00A550B4"/>
    <w:rsid w:val="00A62E1C"/>
    <w:rsid w:val="00A73F43"/>
    <w:rsid w:val="00A7461D"/>
    <w:rsid w:val="00A90765"/>
    <w:rsid w:val="00A93588"/>
    <w:rsid w:val="00AA1FAC"/>
    <w:rsid w:val="00AB08CB"/>
    <w:rsid w:val="00AB623D"/>
    <w:rsid w:val="00AC6006"/>
    <w:rsid w:val="00AD2912"/>
    <w:rsid w:val="00AF094B"/>
    <w:rsid w:val="00AF13B5"/>
    <w:rsid w:val="00AF3855"/>
    <w:rsid w:val="00B03928"/>
    <w:rsid w:val="00B2050C"/>
    <w:rsid w:val="00B24D59"/>
    <w:rsid w:val="00B31096"/>
    <w:rsid w:val="00B34E4C"/>
    <w:rsid w:val="00B374B3"/>
    <w:rsid w:val="00B4476F"/>
    <w:rsid w:val="00B44B48"/>
    <w:rsid w:val="00B47DEC"/>
    <w:rsid w:val="00B50FCF"/>
    <w:rsid w:val="00B54C3F"/>
    <w:rsid w:val="00B5528D"/>
    <w:rsid w:val="00B56577"/>
    <w:rsid w:val="00B70AB7"/>
    <w:rsid w:val="00B83077"/>
    <w:rsid w:val="00B87852"/>
    <w:rsid w:val="00B87C8E"/>
    <w:rsid w:val="00B97594"/>
    <w:rsid w:val="00BA076B"/>
    <w:rsid w:val="00BA2927"/>
    <w:rsid w:val="00BA46F3"/>
    <w:rsid w:val="00BA5329"/>
    <w:rsid w:val="00BB10F8"/>
    <w:rsid w:val="00BB5F7B"/>
    <w:rsid w:val="00BC4296"/>
    <w:rsid w:val="00BE0980"/>
    <w:rsid w:val="00BE642F"/>
    <w:rsid w:val="00BE6778"/>
    <w:rsid w:val="00C00DBD"/>
    <w:rsid w:val="00C06851"/>
    <w:rsid w:val="00C06F66"/>
    <w:rsid w:val="00C12B1F"/>
    <w:rsid w:val="00C156A8"/>
    <w:rsid w:val="00C16DD4"/>
    <w:rsid w:val="00C23A47"/>
    <w:rsid w:val="00C3440C"/>
    <w:rsid w:val="00C3612A"/>
    <w:rsid w:val="00C4186C"/>
    <w:rsid w:val="00C43FBD"/>
    <w:rsid w:val="00C5257B"/>
    <w:rsid w:val="00C54224"/>
    <w:rsid w:val="00C602FF"/>
    <w:rsid w:val="00C625CA"/>
    <w:rsid w:val="00C73C95"/>
    <w:rsid w:val="00C807C7"/>
    <w:rsid w:val="00C828AF"/>
    <w:rsid w:val="00C909C3"/>
    <w:rsid w:val="00C93F8A"/>
    <w:rsid w:val="00C970A0"/>
    <w:rsid w:val="00C975DC"/>
    <w:rsid w:val="00CA0E84"/>
    <w:rsid w:val="00CA306F"/>
    <w:rsid w:val="00CA32AE"/>
    <w:rsid w:val="00CD259B"/>
    <w:rsid w:val="00CD7F4A"/>
    <w:rsid w:val="00CE3FF0"/>
    <w:rsid w:val="00CF4441"/>
    <w:rsid w:val="00D107B3"/>
    <w:rsid w:val="00D12A8A"/>
    <w:rsid w:val="00D150C4"/>
    <w:rsid w:val="00D2686E"/>
    <w:rsid w:val="00D26DA8"/>
    <w:rsid w:val="00D31BA4"/>
    <w:rsid w:val="00D61CB5"/>
    <w:rsid w:val="00D70541"/>
    <w:rsid w:val="00D71646"/>
    <w:rsid w:val="00D76C35"/>
    <w:rsid w:val="00D83702"/>
    <w:rsid w:val="00D9141C"/>
    <w:rsid w:val="00D937AA"/>
    <w:rsid w:val="00DA31A3"/>
    <w:rsid w:val="00DA53E4"/>
    <w:rsid w:val="00DB461C"/>
    <w:rsid w:val="00DB704C"/>
    <w:rsid w:val="00DC1430"/>
    <w:rsid w:val="00DC1BD9"/>
    <w:rsid w:val="00DC4A1B"/>
    <w:rsid w:val="00DC5659"/>
    <w:rsid w:val="00DF697F"/>
    <w:rsid w:val="00DF6C5F"/>
    <w:rsid w:val="00E0202B"/>
    <w:rsid w:val="00E04911"/>
    <w:rsid w:val="00E07214"/>
    <w:rsid w:val="00E14767"/>
    <w:rsid w:val="00E21570"/>
    <w:rsid w:val="00E2336F"/>
    <w:rsid w:val="00E25831"/>
    <w:rsid w:val="00E30EDF"/>
    <w:rsid w:val="00E35D51"/>
    <w:rsid w:val="00E52AFC"/>
    <w:rsid w:val="00E71EC4"/>
    <w:rsid w:val="00E76E3B"/>
    <w:rsid w:val="00E83568"/>
    <w:rsid w:val="00E92DEF"/>
    <w:rsid w:val="00E94AEE"/>
    <w:rsid w:val="00E97E51"/>
    <w:rsid w:val="00EA5A58"/>
    <w:rsid w:val="00EA7CA8"/>
    <w:rsid w:val="00EB27E9"/>
    <w:rsid w:val="00EB55A7"/>
    <w:rsid w:val="00ED2D87"/>
    <w:rsid w:val="00ED627F"/>
    <w:rsid w:val="00EE132C"/>
    <w:rsid w:val="00EE22A3"/>
    <w:rsid w:val="00EE545C"/>
    <w:rsid w:val="00EF4056"/>
    <w:rsid w:val="00EF5369"/>
    <w:rsid w:val="00EF56DE"/>
    <w:rsid w:val="00F113AE"/>
    <w:rsid w:val="00F139D2"/>
    <w:rsid w:val="00F13BF2"/>
    <w:rsid w:val="00F15634"/>
    <w:rsid w:val="00F26281"/>
    <w:rsid w:val="00F27BC0"/>
    <w:rsid w:val="00F307F5"/>
    <w:rsid w:val="00F35CA5"/>
    <w:rsid w:val="00F47555"/>
    <w:rsid w:val="00F52384"/>
    <w:rsid w:val="00F53D5C"/>
    <w:rsid w:val="00F54B5E"/>
    <w:rsid w:val="00F62C40"/>
    <w:rsid w:val="00F633FD"/>
    <w:rsid w:val="00F67B46"/>
    <w:rsid w:val="00F706AD"/>
    <w:rsid w:val="00F71851"/>
    <w:rsid w:val="00F735F7"/>
    <w:rsid w:val="00F80558"/>
    <w:rsid w:val="00F82CAC"/>
    <w:rsid w:val="00F8380B"/>
    <w:rsid w:val="00F861EF"/>
    <w:rsid w:val="00FA2BB8"/>
    <w:rsid w:val="00FB1095"/>
    <w:rsid w:val="00FB1129"/>
    <w:rsid w:val="00FB5426"/>
    <w:rsid w:val="00FD54F3"/>
    <w:rsid w:val="00FE1926"/>
    <w:rsid w:val="00FE7825"/>
    <w:rsid w:val="00FF2789"/>
    <w:rsid w:val="00FF326D"/>
    <w:rsid w:val="00FF4427"/>
    <w:rsid w:val="00FF6C6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3305"/>
  <w15:chartTrackingRefBased/>
  <w15:docId w15:val="{00A3745D-F731-431F-961A-30BEA246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aliases w:val="No Spacing _ Code"/>
    <w:basedOn w:val="Normal"/>
    <w:link w:val="NoSpacingChar"/>
    <w:autoRedefine/>
    <w:uiPriority w:val="1"/>
    <w:qFormat/>
    <w:rsid w:val="00597F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22222"/>
      <w:sz w:val="20"/>
      <w:szCs w:val="20"/>
      <w:bdr w:val="none" w:sz="0" w:space="0" w:color="auto" w:frame="1"/>
      <w:shd w:val="clear" w:color="auto" w:fill="EEEEEE"/>
      <w:lang w:eastAsia="en-US"/>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4D6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D6767"/>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4D676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4D6767"/>
  </w:style>
  <w:style w:type="character" w:styleId="HTMLKeyboard">
    <w:name w:val="HTML Keyboard"/>
    <w:basedOn w:val="DefaultParagraphFont"/>
    <w:uiPriority w:val="99"/>
    <w:semiHidden/>
    <w:unhideWhenUsed/>
    <w:rsid w:val="004D67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6BEB"/>
    <w:rPr>
      <w:rFonts w:ascii="Courier New" w:eastAsia="Times New Roman" w:hAnsi="Courier New" w:cs="Courier New"/>
      <w:sz w:val="20"/>
      <w:szCs w:val="20"/>
    </w:rPr>
  </w:style>
  <w:style w:type="character" w:styleId="Hyperlink">
    <w:name w:val="Hyperlink"/>
    <w:basedOn w:val="DefaultParagraphFont"/>
    <w:uiPriority w:val="99"/>
    <w:unhideWhenUsed/>
    <w:rsid w:val="00C06851"/>
    <w:rPr>
      <w:color w:val="6B9F25" w:themeColor="hyperlink"/>
      <w:u w:val="single"/>
    </w:rPr>
  </w:style>
  <w:style w:type="character" w:styleId="FollowedHyperlink">
    <w:name w:val="FollowedHyperlink"/>
    <w:basedOn w:val="DefaultParagraphFont"/>
    <w:uiPriority w:val="99"/>
    <w:semiHidden/>
    <w:unhideWhenUsed/>
    <w:rsid w:val="0027638F"/>
    <w:rPr>
      <w:color w:val="B26B02" w:themeColor="followedHyperlink"/>
      <w:u w:val="single"/>
    </w:rPr>
  </w:style>
  <w:style w:type="paragraph" w:styleId="PlainText">
    <w:name w:val="Plain Text"/>
    <w:basedOn w:val="Normal"/>
    <w:link w:val="PlainTextChar"/>
    <w:uiPriority w:val="99"/>
    <w:semiHidden/>
    <w:unhideWhenUsed/>
    <w:rsid w:val="00636069"/>
    <w:pPr>
      <w:spacing w:after="0" w:line="240" w:lineRule="auto"/>
    </w:pPr>
    <w:rPr>
      <w:rFonts w:ascii="Calibri" w:eastAsiaTheme="minorHAnsi" w:hAnsi="Calibri" w:cs="Times New Roman"/>
      <w:lang w:eastAsia="en-US"/>
    </w:rPr>
  </w:style>
  <w:style w:type="character" w:customStyle="1" w:styleId="PlainTextChar">
    <w:name w:val="Plain Text Char"/>
    <w:basedOn w:val="DefaultParagraphFont"/>
    <w:link w:val="PlainText"/>
    <w:uiPriority w:val="99"/>
    <w:semiHidden/>
    <w:rsid w:val="00636069"/>
    <w:rPr>
      <w:rFonts w:ascii="Calibri" w:eastAsiaTheme="minorHAnsi" w:hAnsi="Calibri" w:cs="Times New Roman"/>
      <w:lang w:eastAsia="en-US"/>
    </w:rPr>
  </w:style>
  <w:style w:type="character" w:customStyle="1" w:styleId="NoSpacingChar">
    <w:name w:val="No Spacing Char"/>
    <w:aliases w:val="No Spacing _ Code Char"/>
    <w:basedOn w:val="DefaultParagraphFont"/>
    <w:link w:val="NoSpacing"/>
    <w:uiPriority w:val="1"/>
    <w:rsid w:val="00597FBD"/>
    <w:rPr>
      <w:rFonts w:ascii="Consolas" w:eastAsia="Times New Roman" w:hAnsi="Consolas" w:cs="Consolas"/>
      <w:color w:val="222222"/>
      <w:sz w:val="20"/>
      <w:szCs w:val="20"/>
      <w:bdr w:val="none" w:sz="0" w:space="0" w:color="auto" w:frame="1"/>
      <w:shd w:val="clear" w:color="auto" w:fill="EEEEEE"/>
      <w:lang w:eastAsia="en-US"/>
    </w:rPr>
  </w:style>
  <w:style w:type="paragraph" w:styleId="TOC1">
    <w:name w:val="toc 1"/>
    <w:basedOn w:val="Normal"/>
    <w:next w:val="Normal"/>
    <w:autoRedefine/>
    <w:uiPriority w:val="39"/>
    <w:unhideWhenUsed/>
    <w:rsid w:val="002E53F5"/>
    <w:pPr>
      <w:spacing w:after="100"/>
    </w:pPr>
  </w:style>
  <w:style w:type="paragraph" w:styleId="TOC2">
    <w:name w:val="toc 2"/>
    <w:basedOn w:val="Normal"/>
    <w:next w:val="Normal"/>
    <w:autoRedefine/>
    <w:uiPriority w:val="39"/>
    <w:unhideWhenUsed/>
    <w:rsid w:val="002E53F5"/>
    <w:pPr>
      <w:spacing w:after="100"/>
      <w:ind w:left="220"/>
    </w:pPr>
  </w:style>
  <w:style w:type="paragraph" w:styleId="TOC3">
    <w:name w:val="toc 3"/>
    <w:basedOn w:val="Normal"/>
    <w:next w:val="Normal"/>
    <w:autoRedefine/>
    <w:uiPriority w:val="39"/>
    <w:unhideWhenUsed/>
    <w:rsid w:val="002E53F5"/>
    <w:pPr>
      <w:spacing w:after="100"/>
      <w:ind w:left="440"/>
    </w:pPr>
  </w:style>
  <w:style w:type="character" w:customStyle="1" w:styleId="command">
    <w:name w:val="command"/>
    <w:basedOn w:val="DefaultParagraphFont"/>
    <w:rsid w:val="00003471"/>
  </w:style>
  <w:style w:type="paragraph" w:styleId="BalloonText">
    <w:name w:val="Balloon Text"/>
    <w:basedOn w:val="Normal"/>
    <w:link w:val="BalloonTextChar"/>
    <w:uiPriority w:val="99"/>
    <w:semiHidden/>
    <w:unhideWhenUsed/>
    <w:rsid w:val="008A5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11B"/>
    <w:rPr>
      <w:rFonts w:ascii="Segoe UI" w:hAnsi="Segoe UI" w:cs="Segoe UI"/>
      <w:sz w:val="18"/>
      <w:szCs w:val="18"/>
    </w:rPr>
  </w:style>
  <w:style w:type="character" w:customStyle="1" w:styleId="pun">
    <w:name w:val="pun"/>
    <w:basedOn w:val="DefaultParagraphFont"/>
    <w:rsid w:val="00750F01"/>
  </w:style>
  <w:style w:type="character" w:customStyle="1" w:styleId="kwd">
    <w:name w:val="kwd"/>
    <w:basedOn w:val="DefaultParagraphFont"/>
    <w:rsid w:val="00750F01"/>
  </w:style>
  <w:style w:type="character" w:customStyle="1" w:styleId="pln">
    <w:name w:val="pln"/>
    <w:basedOn w:val="DefaultParagraphFont"/>
    <w:rsid w:val="00750F01"/>
  </w:style>
  <w:style w:type="character" w:customStyle="1" w:styleId="typ">
    <w:name w:val="typ"/>
    <w:basedOn w:val="DefaultParagraphFont"/>
    <w:rsid w:val="00750F01"/>
  </w:style>
  <w:style w:type="character" w:customStyle="1" w:styleId="str">
    <w:name w:val="str"/>
    <w:basedOn w:val="DefaultParagraphFont"/>
    <w:rsid w:val="00327712"/>
  </w:style>
  <w:style w:type="character" w:customStyle="1" w:styleId="label">
    <w:name w:val="label"/>
    <w:basedOn w:val="DefaultParagraphFont"/>
    <w:rsid w:val="009D50B5"/>
  </w:style>
  <w:style w:type="paragraph" w:customStyle="1" w:styleId="TableContent">
    <w:name w:val="Table Content"/>
    <w:basedOn w:val="Normal"/>
    <w:qFormat/>
    <w:rsid w:val="002F5244"/>
    <w:pPr>
      <w:keepLines/>
      <w:spacing w:after="0" w:line="240" w:lineRule="auto"/>
    </w:pPr>
    <w:rPr>
      <w:rFonts w:ascii="Times New Roman" w:eastAsia="Times New Roman" w:hAnsi="Times New Roman" w:cs="Times New Roman"/>
      <w:szCs w:val="20"/>
      <w:lang w:eastAsia="en-US"/>
    </w:rPr>
  </w:style>
  <w:style w:type="character" w:customStyle="1" w:styleId="mw-headline">
    <w:name w:val="mw-headline"/>
    <w:basedOn w:val="DefaultParagraphFont"/>
    <w:rsid w:val="00A62E1C"/>
  </w:style>
  <w:style w:type="character" w:styleId="HTMLTypewriter">
    <w:name w:val="HTML Typewriter"/>
    <w:basedOn w:val="DefaultParagraphFont"/>
    <w:uiPriority w:val="99"/>
    <w:semiHidden/>
    <w:unhideWhenUsed/>
    <w:rsid w:val="00342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7684">
      <w:bodyDiv w:val="1"/>
      <w:marLeft w:val="0"/>
      <w:marRight w:val="0"/>
      <w:marTop w:val="0"/>
      <w:marBottom w:val="0"/>
      <w:divBdr>
        <w:top w:val="none" w:sz="0" w:space="0" w:color="auto"/>
        <w:left w:val="none" w:sz="0" w:space="0" w:color="auto"/>
        <w:bottom w:val="none" w:sz="0" w:space="0" w:color="auto"/>
        <w:right w:val="none" w:sz="0" w:space="0" w:color="auto"/>
      </w:divBdr>
    </w:div>
    <w:div w:id="138886175">
      <w:bodyDiv w:val="1"/>
      <w:marLeft w:val="0"/>
      <w:marRight w:val="0"/>
      <w:marTop w:val="0"/>
      <w:marBottom w:val="0"/>
      <w:divBdr>
        <w:top w:val="none" w:sz="0" w:space="0" w:color="auto"/>
        <w:left w:val="none" w:sz="0" w:space="0" w:color="auto"/>
        <w:bottom w:val="none" w:sz="0" w:space="0" w:color="auto"/>
        <w:right w:val="none" w:sz="0" w:space="0" w:color="auto"/>
      </w:divBdr>
    </w:div>
    <w:div w:id="145367050">
      <w:bodyDiv w:val="1"/>
      <w:marLeft w:val="0"/>
      <w:marRight w:val="0"/>
      <w:marTop w:val="0"/>
      <w:marBottom w:val="0"/>
      <w:divBdr>
        <w:top w:val="none" w:sz="0" w:space="0" w:color="auto"/>
        <w:left w:val="none" w:sz="0" w:space="0" w:color="auto"/>
        <w:bottom w:val="none" w:sz="0" w:space="0" w:color="auto"/>
        <w:right w:val="none" w:sz="0" w:space="0" w:color="auto"/>
      </w:divBdr>
    </w:div>
    <w:div w:id="271283767">
      <w:bodyDiv w:val="1"/>
      <w:marLeft w:val="0"/>
      <w:marRight w:val="0"/>
      <w:marTop w:val="0"/>
      <w:marBottom w:val="0"/>
      <w:divBdr>
        <w:top w:val="none" w:sz="0" w:space="0" w:color="auto"/>
        <w:left w:val="none" w:sz="0" w:space="0" w:color="auto"/>
        <w:bottom w:val="none" w:sz="0" w:space="0" w:color="auto"/>
        <w:right w:val="none" w:sz="0" w:space="0" w:color="auto"/>
      </w:divBdr>
    </w:div>
    <w:div w:id="392967212">
      <w:bodyDiv w:val="1"/>
      <w:marLeft w:val="0"/>
      <w:marRight w:val="0"/>
      <w:marTop w:val="0"/>
      <w:marBottom w:val="0"/>
      <w:divBdr>
        <w:top w:val="none" w:sz="0" w:space="0" w:color="auto"/>
        <w:left w:val="none" w:sz="0" w:space="0" w:color="auto"/>
        <w:bottom w:val="none" w:sz="0" w:space="0" w:color="auto"/>
        <w:right w:val="none" w:sz="0" w:space="0" w:color="auto"/>
      </w:divBdr>
    </w:div>
    <w:div w:id="397629223">
      <w:bodyDiv w:val="1"/>
      <w:marLeft w:val="0"/>
      <w:marRight w:val="0"/>
      <w:marTop w:val="0"/>
      <w:marBottom w:val="0"/>
      <w:divBdr>
        <w:top w:val="none" w:sz="0" w:space="0" w:color="auto"/>
        <w:left w:val="none" w:sz="0" w:space="0" w:color="auto"/>
        <w:bottom w:val="none" w:sz="0" w:space="0" w:color="auto"/>
        <w:right w:val="none" w:sz="0" w:space="0" w:color="auto"/>
      </w:divBdr>
    </w:div>
    <w:div w:id="415134064">
      <w:bodyDiv w:val="1"/>
      <w:marLeft w:val="0"/>
      <w:marRight w:val="0"/>
      <w:marTop w:val="0"/>
      <w:marBottom w:val="0"/>
      <w:divBdr>
        <w:top w:val="none" w:sz="0" w:space="0" w:color="auto"/>
        <w:left w:val="none" w:sz="0" w:space="0" w:color="auto"/>
        <w:bottom w:val="none" w:sz="0" w:space="0" w:color="auto"/>
        <w:right w:val="none" w:sz="0" w:space="0" w:color="auto"/>
      </w:divBdr>
    </w:div>
    <w:div w:id="430901118">
      <w:bodyDiv w:val="1"/>
      <w:marLeft w:val="0"/>
      <w:marRight w:val="0"/>
      <w:marTop w:val="0"/>
      <w:marBottom w:val="0"/>
      <w:divBdr>
        <w:top w:val="none" w:sz="0" w:space="0" w:color="auto"/>
        <w:left w:val="none" w:sz="0" w:space="0" w:color="auto"/>
        <w:bottom w:val="none" w:sz="0" w:space="0" w:color="auto"/>
        <w:right w:val="none" w:sz="0" w:space="0" w:color="auto"/>
      </w:divBdr>
    </w:div>
    <w:div w:id="446706516">
      <w:bodyDiv w:val="1"/>
      <w:marLeft w:val="0"/>
      <w:marRight w:val="0"/>
      <w:marTop w:val="0"/>
      <w:marBottom w:val="0"/>
      <w:divBdr>
        <w:top w:val="none" w:sz="0" w:space="0" w:color="auto"/>
        <w:left w:val="none" w:sz="0" w:space="0" w:color="auto"/>
        <w:bottom w:val="none" w:sz="0" w:space="0" w:color="auto"/>
        <w:right w:val="none" w:sz="0" w:space="0" w:color="auto"/>
      </w:divBdr>
    </w:div>
    <w:div w:id="446848394">
      <w:bodyDiv w:val="1"/>
      <w:marLeft w:val="0"/>
      <w:marRight w:val="0"/>
      <w:marTop w:val="0"/>
      <w:marBottom w:val="0"/>
      <w:divBdr>
        <w:top w:val="none" w:sz="0" w:space="0" w:color="auto"/>
        <w:left w:val="none" w:sz="0" w:space="0" w:color="auto"/>
        <w:bottom w:val="none" w:sz="0" w:space="0" w:color="auto"/>
        <w:right w:val="none" w:sz="0" w:space="0" w:color="auto"/>
      </w:divBdr>
    </w:div>
    <w:div w:id="560404003">
      <w:bodyDiv w:val="1"/>
      <w:marLeft w:val="0"/>
      <w:marRight w:val="0"/>
      <w:marTop w:val="0"/>
      <w:marBottom w:val="0"/>
      <w:divBdr>
        <w:top w:val="none" w:sz="0" w:space="0" w:color="auto"/>
        <w:left w:val="none" w:sz="0" w:space="0" w:color="auto"/>
        <w:bottom w:val="none" w:sz="0" w:space="0" w:color="auto"/>
        <w:right w:val="none" w:sz="0" w:space="0" w:color="auto"/>
      </w:divBdr>
    </w:div>
    <w:div w:id="560530366">
      <w:bodyDiv w:val="1"/>
      <w:marLeft w:val="0"/>
      <w:marRight w:val="0"/>
      <w:marTop w:val="0"/>
      <w:marBottom w:val="0"/>
      <w:divBdr>
        <w:top w:val="none" w:sz="0" w:space="0" w:color="auto"/>
        <w:left w:val="none" w:sz="0" w:space="0" w:color="auto"/>
        <w:bottom w:val="none" w:sz="0" w:space="0" w:color="auto"/>
        <w:right w:val="none" w:sz="0" w:space="0" w:color="auto"/>
      </w:divBdr>
    </w:div>
    <w:div w:id="637564257">
      <w:bodyDiv w:val="1"/>
      <w:marLeft w:val="0"/>
      <w:marRight w:val="0"/>
      <w:marTop w:val="0"/>
      <w:marBottom w:val="0"/>
      <w:divBdr>
        <w:top w:val="none" w:sz="0" w:space="0" w:color="auto"/>
        <w:left w:val="none" w:sz="0" w:space="0" w:color="auto"/>
        <w:bottom w:val="none" w:sz="0" w:space="0" w:color="auto"/>
        <w:right w:val="none" w:sz="0" w:space="0" w:color="auto"/>
      </w:divBdr>
    </w:div>
    <w:div w:id="659894539">
      <w:bodyDiv w:val="1"/>
      <w:marLeft w:val="0"/>
      <w:marRight w:val="0"/>
      <w:marTop w:val="0"/>
      <w:marBottom w:val="0"/>
      <w:divBdr>
        <w:top w:val="none" w:sz="0" w:space="0" w:color="auto"/>
        <w:left w:val="none" w:sz="0" w:space="0" w:color="auto"/>
        <w:bottom w:val="none" w:sz="0" w:space="0" w:color="auto"/>
        <w:right w:val="none" w:sz="0" w:space="0" w:color="auto"/>
      </w:divBdr>
    </w:div>
    <w:div w:id="705760295">
      <w:bodyDiv w:val="1"/>
      <w:marLeft w:val="0"/>
      <w:marRight w:val="0"/>
      <w:marTop w:val="0"/>
      <w:marBottom w:val="0"/>
      <w:divBdr>
        <w:top w:val="none" w:sz="0" w:space="0" w:color="auto"/>
        <w:left w:val="none" w:sz="0" w:space="0" w:color="auto"/>
        <w:bottom w:val="none" w:sz="0" w:space="0" w:color="auto"/>
        <w:right w:val="none" w:sz="0" w:space="0" w:color="auto"/>
      </w:divBdr>
    </w:div>
    <w:div w:id="718363912">
      <w:bodyDiv w:val="1"/>
      <w:marLeft w:val="0"/>
      <w:marRight w:val="0"/>
      <w:marTop w:val="0"/>
      <w:marBottom w:val="0"/>
      <w:divBdr>
        <w:top w:val="none" w:sz="0" w:space="0" w:color="auto"/>
        <w:left w:val="none" w:sz="0" w:space="0" w:color="auto"/>
        <w:bottom w:val="none" w:sz="0" w:space="0" w:color="auto"/>
        <w:right w:val="none" w:sz="0" w:space="0" w:color="auto"/>
      </w:divBdr>
    </w:div>
    <w:div w:id="750196005">
      <w:bodyDiv w:val="1"/>
      <w:marLeft w:val="0"/>
      <w:marRight w:val="0"/>
      <w:marTop w:val="0"/>
      <w:marBottom w:val="0"/>
      <w:divBdr>
        <w:top w:val="none" w:sz="0" w:space="0" w:color="auto"/>
        <w:left w:val="none" w:sz="0" w:space="0" w:color="auto"/>
        <w:bottom w:val="none" w:sz="0" w:space="0" w:color="auto"/>
        <w:right w:val="none" w:sz="0" w:space="0" w:color="auto"/>
      </w:divBdr>
    </w:div>
    <w:div w:id="751003176">
      <w:bodyDiv w:val="1"/>
      <w:marLeft w:val="0"/>
      <w:marRight w:val="0"/>
      <w:marTop w:val="0"/>
      <w:marBottom w:val="0"/>
      <w:divBdr>
        <w:top w:val="none" w:sz="0" w:space="0" w:color="auto"/>
        <w:left w:val="none" w:sz="0" w:space="0" w:color="auto"/>
        <w:bottom w:val="none" w:sz="0" w:space="0" w:color="auto"/>
        <w:right w:val="none" w:sz="0" w:space="0" w:color="auto"/>
      </w:divBdr>
    </w:div>
    <w:div w:id="792211874">
      <w:bodyDiv w:val="1"/>
      <w:marLeft w:val="0"/>
      <w:marRight w:val="0"/>
      <w:marTop w:val="0"/>
      <w:marBottom w:val="0"/>
      <w:divBdr>
        <w:top w:val="none" w:sz="0" w:space="0" w:color="auto"/>
        <w:left w:val="none" w:sz="0" w:space="0" w:color="auto"/>
        <w:bottom w:val="none" w:sz="0" w:space="0" w:color="auto"/>
        <w:right w:val="none" w:sz="0" w:space="0" w:color="auto"/>
      </w:divBdr>
    </w:div>
    <w:div w:id="792554168">
      <w:bodyDiv w:val="1"/>
      <w:marLeft w:val="0"/>
      <w:marRight w:val="0"/>
      <w:marTop w:val="0"/>
      <w:marBottom w:val="0"/>
      <w:divBdr>
        <w:top w:val="none" w:sz="0" w:space="0" w:color="auto"/>
        <w:left w:val="none" w:sz="0" w:space="0" w:color="auto"/>
        <w:bottom w:val="none" w:sz="0" w:space="0" w:color="auto"/>
        <w:right w:val="none" w:sz="0" w:space="0" w:color="auto"/>
      </w:divBdr>
    </w:div>
    <w:div w:id="796030663">
      <w:bodyDiv w:val="1"/>
      <w:marLeft w:val="0"/>
      <w:marRight w:val="0"/>
      <w:marTop w:val="0"/>
      <w:marBottom w:val="0"/>
      <w:divBdr>
        <w:top w:val="none" w:sz="0" w:space="0" w:color="auto"/>
        <w:left w:val="none" w:sz="0" w:space="0" w:color="auto"/>
        <w:bottom w:val="none" w:sz="0" w:space="0" w:color="auto"/>
        <w:right w:val="none" w:sz="0" w:space="0" w:color="auto"/>
      </w:divBdr>
    </w:div>
    <w:div w:id="820194299">
      <w:bodyDiv w:val="1"/>
      <w:marLeft w:val="0"/>
      <w:marRight w:val="0"/>
      <w:marTop w:val="0"/>
      <w:marBottom w:val="0"/>
      <w:divBdr>
        <w:top w:val="none" w:sz="0" w:space="0" w:color="auto"/>
        <w:left w:val="none" w:sz="0" w:space="0" w:color="auto"/>
        <w:bottom w:val="none" w:sz="0" w:space="0" w:color="auto"/>
        <w:right w:val="none" w:sz="0" w:space="0" w:color="auto"/>
      </w:divBdr>
    </w:div>
    <w:div w:id="861549637">
      <w:bodyDiv w:val="1"/>
      <w:marLeft w:val="0"/>
      <w:marRight w:val="0"/>
      <w:marTop w:val="0"/>
      <w:marBottom w:val="0"/>
      <w:divBdr>
        <w:top w:val="none" w:sz="0" w:space="0" w:color="auto"/>
        <w:left w:val="none" w:sz="0" w:space="0" w:color="auto"/>
        <w:bottom w:val="none" w:sz="0" w:space="0" w:color="auto"/>
        <w:right w:val="none" w:sz="0" w:space="0" w:color="auto"/>
      </w:divBdr>
    </w:div>
    <w:div w:id="878592256">
      <w:bodyDiv w:val="1"/>
      <w:marLeft w:val="0"/>
      <w:marRight w:val="0"/>
      <w:marTop w:val="0"/>
      <w:marBottom w:val="0"/>
      <w:divBdr>
        <w:top w:val="none" w:sz="0" w:space="0" w:color="auto"/>
        <w:left w:val="none" w:sz="0" w:space="0" w:color="auto"/>
        <w:bottom w:val="none" w:sz="0" w:space="0" w:color="auto"/>
        <w:right w:val="none" w:sz="0" w:space="0" w:color="auto"/>
      </w:divBdr>
    </w:div>
    <w:div w:id="998920166">
      <w:bodyDiv w:val="1"/>
      <w:marLeft w:val="0"/>
      <w:marRight w:val="0"/>
      <w:marTop w:val="0"/>
      <w:marBottom w:val="0"/>
      <w:divBdr>
        <w:top w:val="none" w:sz="0" w:space="0" w:color="auto"/>
        <w:left w:val="none" w:sz="0" w:space="0" w:color="auto"/>
        <w:bottom w:val="none" w:sz="0" w:space="0" w:color="auto"/>
        <w:right w:val="none" w:sz="0" w:space="0" w:color="auto"/>
      </w:divBdr>
    </w:div>
    <w:div w:id="1048796201">
      <w:bodyDiv w:val="1"/>
      <w:marLeft w:val="0"/>
      <w:marRight w:val="0"/>
      <w:marTop w:val="0"/>
      <w:marBottom w:val="0"/>
      <w:divBdr>
        <w:top w:val="none" w:sz="0" w:space="0" w:color="auto"/>
        <w:left w:val="none" w:sz="0" w:space="0" w:color="auto"/>
        <w:bottom w:val="none" w:sz="0" w:space="0" w:color="auto"/>
        <w:right w:val="none" w:sz="0" w:space="0" w:color="auto"/>
      </w:divBdr>
    </w:div>
    <w:div w:id="1069614596">
      <w:bodyDiv w:val="1"/>
      <w:marLeft w:val="0"/>
      <w:marRight w:val="0"/>
      <w:marTop w:val="0"/>
      <w:marBottom w:val="0"/>
      <w:divBdr>
        <w:top w:val="none" w:sz="0" w:space="0" w:color="auto"/>
        <w:left w:val="none" w:sz="0" w:space="0" w:color="auto"/>
        <w:bottom w:val="none" w:sz="0" w:space="0" w:color="auto"/>
        <w:right w:val="none" w:sz="0" w:space="0" w:color="auto"/>
      </w:divBdr>
    </w:div>
    <w:div w:id="1115978038">
      <w:bodyDiv w:val="1"/>
      <w:marLeft w:val="0"/>
      <w:marRight w:val="0"/>
      <w:marTop w:val="0"/>
      <w:marBottom w:val="0"/>
      <w:divBdr>
        <w:top w:val="none" w:sz="0" w:space="0" w:color="auto"/>
        <w:left w:val="none" w:sz="0" w:space="0" w:color="auto"/>
        <w:bottom w:val="none" w:sz="0" w:space="0" w:color="auto"/>
        <w:right w:val="none" w:sz="0" w:space="0" w:color="auto"/>
      </w:divBdr>
    </w:div>
    <w:div w:id="1117531419">
      <w:bodyDiv w:val="1"/>
      <w:marLeft w:val="0"/>
      <w:marRight w:val="0"/>
      <w:marTop w:val="0"/>
      <w:marBottom w:val="0"/>
      <w:divBdr>
        <w:top w:val="none" w:sz="0" w:space="0" w:color="auto"/>
        <w:left w:val="none" w:sz="0" w:space="0" w:color="auto"/>
        <w:bottom w:val="none" w:sz="0" w:space="0" w:color="auto"/>
        <w:right w:val="none" w:sz="0" w:space="0" w:color="auto"/>
      </w:divBdr>
    </w:div>
    <w:div w:id="1127239988">
      <w:bodyDiv w:val="1"/>
      <w:marLeft w:val="0"/>
      <w:marRight w:val="0"/>
      <w:marTop w:val="0"/>
      <w:marBottom w:val="0"/>
      <w:divBdr>
        <w:top w:val="none" w:sz="0" w:space="0" w:color="auto"/>
        <w:left w:val="none" w:sz="0" w:space="0" w:color="auto"/>
        <w:bottom w:val="none" w:sz="0" w:space="0" w:color="auto"/>
        <w:right w:val="none" w:sz="0" w:space="0" w:color="auto"/>
      </w:divBdr>
    </w:div>
    <w:div w:id="1209493038">
      <w:bodyDiv w:val="1"/>
      <w:marLeft w:val="0"/>
      <w:marRight w:val="0"/>
      <w:marTop w:val="0"/>
      <w:marBottom w:val="0"/>
      <w:divBdr>
        <w:top w:val="none" w:sz="0" w:space="0" w:color="auto"/>
        <w:left w:val="none" w:sz="0" w:space="0" w:color="auto"/>
        <w:bottom w:val="none" w:sz="0" w:space="0" w:color="auto"/>
        <w:right w:val="none" w:sz="0" w:space="0" w:color="auto"/>
      </w:divBdr>
    </w:div>
    <w:div w:id="1218587744">
      <w:bodyDiv w:val="1"/>
      <w:marLeft w:val="0"/>
      <w:marRight w:val="0"/>
      <w:marTop w:val="0"/>
      <w:marBottom w:val="0"/>
      <w:divBdr>
        <w:top w:val="none" w:sz="0" w:space="0" w:color="auto"/>
        <w:left w:val="none" w:sz="0" w:space="0" w:color="auto"/>
        <w:bottom w:val="none" w:sz="0" w:space="0" w:color="auto"/>
        <w:right w:val="none" w:sz="0" w:space="0" w:color="auto"/>
      </w:divBdr>
    </w:div>
    <w:div w:id="1221406951">
      <w:bodyDiv w:val="1"/>
      <w:marLeft w:val="0"/>
      <w:marRight w:val="0"/>
      <w:marTop w:val="0"/>
      <w:marBottom w:val="0"/>
      <w:divBdr>
        <w:top w:val="none" w:sz="0" w:space="0" w:color="auto"/>
        <w:left w:val="none" w:sz="0" w:space="0" w:color="auto"/>
        <w:bottom w:val="none" w:sz="0" w:space="0" w:color="auto"/>
        <w:right w:val="none" w:sz="0" w:space="0" w:color="auto"/>
      </w:divBdr>
    </w:div>
    <w:div w:id="1226800605">
      <w:bodyDiv w:val="1"/>
      <w:marLeft w:val="0"/>
      <w:marRight w:val="0"/>
      <w:marTop w:val="0"/>
      <w:marBottom w:val="0"/>
      <w:divBdr>
        <w:top w:val="none" w:sz="0" w:space="0" w:color="auto"/>
        <w:left w:val="none" w:sz="0" w:space="0" w:color="auto"/>
        <w:bottom w:val="none" w:sz="0" w:space="0" w:color="auto"/>
        <w:right w:val="none" w:sz="0" w:space="0" w:color="auto"/>
      </w:divBdr>
    </w:div>
    <w:div w:id="1246845011">
      <w:bodyDiv w:val="1"/>
      <w:marLeft w:val="0"/>
      <w:marRight w:val="0"/>
      <w:marTop w:val="0"/>
      <w:marBottom w:val="0"/>
      <w:divBdr>
        <w:top w:val="none" w:sz="0" w:space="0" w:color="auto"/>
        <w:left w:val="none" w:sz="0" w:space="0" w:color="auto"/>
        <w:bottom w:val="none" w:sz="0" w:space="0" w:color="auto"/>
        <w:right w:val="none" w:sz="0" w:space="0" w:color="auto"/>
      </w:divBdr>
    </w:div>
    <w:div w:id="1336881772">
      <w:bodyDiv w:val="1"/>
      <w:marLeft w:val="0"/>
      <w:marRight w:val="0"/>
      <w:marTop w:val="0"/>
      <w:marBottom w:val="0"/>
      <w:divBdr>
        <w:top w:val="none" w:sz="0" w:space="0" w:color="auto"/>
        <w:left w:val="none" w:sz="0" w:space="0" w:color="auto"/>
        <w:bottom w:val="none" w:sz="0" w:space="0" w:color="auto"/>
        <w:right w:val="none" w:sz="0" w:space="0" w:color="auto"/>
      </w:divBdr>
    </w:div>
    <w:div w:id="1347319818">
      <w:bodyDiv w:val="1"/>
      <w:marLeft w:val="0"/>
      <w:marRight w:val="0"/>
      <w:marTop w:val="0"/>
      <w:marBottom w:val="0"/>
      <w:divBdr>
        <w:top w:val="none" w:sz="0" w:space="0" w:color="auto"/>
        <w:left w:val="none" w:sz="0" w:space="0" w:color="auto"/>
        <w:bottom w:val="none" w:sz="0" w:space="0" w:color="auto"/>
        <w:right w:val="none" w:sz="0" w:space="0" w:color="auto"/>
      </w:divBdr>
    </w:div>
    <w:div w:id="1424182877">
      <w:bodyDiv w:val="1"/>
      <w:marLeft w:val="0"/>
      <w:marRight w:val="0"/>
      <w:marTop w:val="0"/>
      <w:marBottom w:val="0"/>
      <w:divBdr>
        <w:top w:val="none" w:sz="0" w:space="0" w:color="auto"/>
        <w:left w:val="none" w:sz="0" w:space="0" w:color="auto"/>
        <w:bottom w:val="none" w:sz="0" w:space="0" w:color="auto"/>
        <w:right w:val="none" w:sz="0" w:space="0" w:color="auto"/>
      </w:divBdr>
    </w:div>
    <w:div w:id="1449012058">
      <w:bodyDiv w:val="1"/>
      <w:marLeft w:val="0"/>
      <w:marRight w:val="0"/>
      <w:marTop w:val="0"/>
      <w:marBottom w:val="0"/>
      <w:divBdr>
        <w:top w:val="none" w:sz="0" w:space="0" w:color="auto"/>
        <w:left w:val="none" w:sz="0" w:space="0" w:color="auto"/>
        <w:bottom w:val="none" w:sz="0" w:space="0" w:color="auto"/>
        <w:right w:val="none" w:sz="0" w:space="0" w:color="auto"/>
      </w:divBdr>
    </w:div>
    <w:div w:id="1452430834">
      <w:bodyDiv w:val="1"/>
      <w:marLeft w:val="0"/>
      <w:marRight w:val="0"/>
      <w:marTop w:val="0"/>
      <w:marBottom w:val="0"/>
      <w:divBdr>
        <w:top w:val="none" w:sz="0" w:space="0" w:color="auto"/>
        <w:left w:val="none" w:sz="0" w:space="0" w:color="auto"/>
        <w:bottom w:val="none" w:sz="0" w:space="0" w:color="auto"/>
        <w:right w:val="none" w:sz="0" w:space="0" w:color="auto"/>
      </w:divBdr>
    </w:div>
    <w:div w:id="1651593953">
      <w:bodyDiv w:val="1"/>
      <w:marLeft w:val="0"/>
      <w:marRight w:val="0"/>
      <w:marTop w:val="0"/>
      <w:marBottom w:val="0"/>
      <w:divBdr>
        <w:top w:val="none" w:sz="0" w:space="0" w:color="auto"/>
        <w:left w:val="none" w:sz="0" w:space="0" w:color="auto"/>
        <w:bottom w:val="none" w:sz="0" w:space="0" w:color="auto"/>
        <w:right w:val="none" w:sz="0" w:space="0" w:color="auto"/>
      </w:divBdr>
    </w:div>
    <w:div w:id="1660840555">
      <w:bodyDiv w:val="1"/>
      <w:marLeft w:val="0"/>
      <w:marRight w:val="0"/>
      <w:marTop w:val="0"/>
      <w:marBottom w:val="0"/>
      <w:divBdr>
        <w:top w:val="none" w:sz="0" w:space="0" w:color="auto"/>
        <w:left w:val="none" w:sz="0" w:space="0" w:color="auto"/>
        <w:bottom w:val="none" w:sz="0" w:space="0" w:color="auto"/>
        <w:right w:val="none" w:sz="0" w:space="0" w:color="auto"/>
      </w:divBdr>
    </w:div>
    <w:div w:id="1821728445">
      <w:bodyDiv w:val="1"/>
      <w:marLeft w:val="0"/>
      <w:marRight w:val="0"/>
      <w:marTop w:val="0"/>
      <w:marBottom w:val="0"/>
      <w:divBdr>
        <w:top w:val="none" w:sz="0" w:space="0" w:color="auto"/>
        <w:left w:val="none" w:sz="0" w:space="0" w:color="auto"/>
        <w:bottom w:val="none" w:sz="0" w:space="0" w:color="auto"/>
        <w:right w:val="none" w:sz="0" w:space="0" w:color="auto"/>
      </w:divBdr>
    </w:div>
    <w:div w:id="1885868849">
      <w:bodyDiv w:val="1"/>
      <w:marLeft w:val="0"/>
      <w:marRight w:val="0"/>
      <w:marTop w:val="0"/>
      <w:marBottom w:val="0"/>
      <w:divBdr>
        <w:top w:val="none" w:sz="0" w:space="0" w:color="auto"/>
        <w:left w:val="none" w:sz="0" w:space="0" w:color="auto"/>
        <w:bottom w:val="none" w:sz="0" w:space="0" w:color="auto"/>
        <w:right w:val="none" w:sz="0" w:space="0" w:color="auto"/>
      </w:divBdr>
    </w:div>
    <w:div w:id="1914392137">
      <w:bodyDiv w:val="1"/>
      <w:marLeft w:val="0"/>
      <w:marRight w:val="0"/>
      <w:marTop w:val="0"/>
      <w:marBottom w:val="0"/>
      <w:divBdr>
        <w:top w:val="none" w:sz="0" w:space="0" w:color="auto"/>
        <w:left w:val="none" w:sz="0" w:space="0" w:color="auto"/>
        <w:bottom w:val="none" w:sz="0" w:space="0" w:color="auto"/>
        <w:right w:val="none" w:sz="0" w:space="0" w:color="auto"/>
      </w:divBdr>
    </w:div>
    <w:div w:id="2004623710">
      <w:bodyDiv w:val="1"/>
      <w:marLeft w:val="0"/>
      <w:marRight w:val="0"/>
      <w:marTop w:val="0"/>
      <w:marBottom w:val="0"/>
      <w:divBdr>
        <w:top w:val="none" w:sz="0" w:space="0" w:color="auto"/>
        <w:left w:val="none" w:sz="0" w:space="0" w:color="auto"/>
        <w:bottom w:val="none" w:sz="0" w:space="0" w:color="auto"/>
        <w:right w:val="none" w:sz="0" w:space="0" w:color="auto"/>
      </w:divBdr>
    </w:div>
    <w:div w:id="2077119373">
      <w:bodyDiv w:val="1"/>
      <w:marLeft w:val="0"/>
      <w:marRight w:val="0"/>
      <w:marTop w:val="0"/>
      <w:marBottom w:val="0"/>
      <w:divBdr>
        <w:top w:val="none" w:sz="0" w:space="0" w:color="auto"/>
        <w:left w:val="none" w:sz="0" w:space="0" w:color="auto"/>
        <w:bottom w:val="none" w:sz="0" w:space="0" w:color="auto"/>
        <w:right w:val="none" w:sz="0" w:space="0" w:color="auto"/>
      </w:divBdr>
    </w:div>
    <w:div w:id="2090882465">
      <w:bodyDiv w:val="1"/>
      <w:marLeft w:val="0"/>
      <w:marRight w:val="0"/>
      <w:marTop w:val="0"/>
      <w:marBottom w:val="0"/>
      <w:divBdr>
        <w:top w:val="none" w:sz="0" w:space="0" w:color="auto"/>
        <w:left w:val="none" w:sz="0" w:space="0" w:color="auto"/>
        <w:bottom w:val="none" w:sz="0" w:space="0" w:color="auto"/>
        <w:right w:val="none" w:sz="0" w:space="0" w:color="auto"/>
      </w:divBdr>
    </w:div>
    <w:div w:id="2129396659">
      <w:bodyDiv w:val="1"/>
      <w:marLeft w:val="0"/>
      <w:marRight w:val="0"/>
      <w:marTop w:val="0"/>
      <w:marBottom w:val="0"/>
      <w:divBdr>
        <w:top w:val="none" w:sz="0" w:space="0" w:color="auto"/>
        <w:left w:val="none" w:sz="0" w:space="0" w:color="auto"/>
        <w:bottom w:val="none" w:sz="0" w:space="0" w:color="auto"/>
        <w:right w:val="none" w:sz="0" w:space="0" w:color="auto"/>
      </w:divBdr>
    </w:div>
    <w:div w:id="213400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m.MAGTEK\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2015-08-27T00:00:00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A627395F255A4A81E1308E0EB11EDE" ma:contentTypeVersion="0" ma:contentTypeDescription="Create a new document." ma:contentTypeScope="" ma:versionID="512926b245d3b7100dae58e6bdaa646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97EA7-4A25-4D48-A902-037E43D3A012}">
  <ds:schemaRefs>
    <ds:schemaRef ds:uri="http://schemas.microsoft.com/sharepoint/v3/contenttype/forms"/>
  </ds:schemaRefs>
</ds:datastoreItem>
</file>

<file path=customXml/itemProps3.xml><?xml version="1.0" encoding="utf-8"?>
<ds:datastoreItem xmlns:ds="http://schemas.openxmlformats.org/officeDocument/2006/customXml" ds:itemID="{74F3C4FB-0139-43A6-AF4A-366E98303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9290BBB-8605-4C3D-B135-AFA3E4B83ACC}">
  <ds:schemaRefs>
    <ds:schemaRef ds:uri="http://schemas.microsoft.com/office/2006/metadata/properties"/>
  </ds:schemaRefs>
</ds:datastoreItem>
</file>

<file path=customXml/itemProps5.xml><?xml version="1.0" encoding="utf-8"?>
<ds:datastoreItem xmlns:ds="http://schemas.openxmlformats.org/officeDocument/2006/customXml" ds:itemID="{D67C4586-39BA-4AFE-93A5-A9331606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1513</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MaximJibe EEK Walk through</vt:lpstr>
    </vt:vector>
  </TitlesOfParts>
  <Company>Magtek</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MaximJibe EEK Walk through</dc:title>
  <dc:subject/>
  <dc:creator>Christian Muller</dc:creator>
  <cp:keywords/>
  <dc:description/>
  <cp:lastModifiedBy>Christian Muller</cp:lastModifiedBy>
  <cp:revision>15</cp:revision>
  <cp:lastPrinted>2016-02-02T19:51:00Z</cp:lastPrinted>
  <dcterms:created xsi:type="dcterms:W3CDTF">2016-01-29T19:34:00Z</dcterms:created>
  <dcterms:modified xsi:type="dcterms:W3CDTF">2016-05-04T16:56:00Z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0x01010071A627395F255A4A81E1308E0EB11EDE</vt:lpwstr>
  </property>
</Properties>
</file>